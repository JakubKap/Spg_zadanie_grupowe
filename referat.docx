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szCs w:val="22"/>
        </w:rPr>
        <w:id w:val="306887871"/>
        <w:docPartObj>
          <w:docPartGallery w:val="Cover Pages"/>
          <w:docPartUnique/>
        </w:docPartObj>
      </w:sdtPr>
      <w:sdtEndPr>
        <w:rPr>
          <w:rFonts w:asciiTheme="minorHAnsi" w:eastAsia="Times New Roman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49"/>
          </w:tblGrid>
          <w:tr w:rsidR="0061508C" w14:paraId="5D764C11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174B329F" w14:textId="77777777" w:rsidR="00C02C89" w:rsidRPr="00C02C89" w:rsidRDefault="00CA5522" w:rsidP="0061508C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b/>
                    <w:caps/>
                    <w:sz w:val="24"/>
                    <w:szCs w:val="24"/>
                  </w:rPr>
                </w:pPr>
                <w:r w:rsidRPr="00C02C89">
                  <w:rPr>
                    <w:rFonts w:asciiTheme="majorHAnsi" w:eastAsiaTheme="majorEastAsia" w:hAnsiTheme="majorHAnsi" w:cstheme="majorBidi"/>
                    <w:b/>
                    <w:caps/>
                    <w:sz w:val="24"/>
                    <w:szCs w:val="24"/>
                  </w:rPr>
                  <w:t>Wojskowa akademia techniczna</w:t>
                </w:r>
              </w:p>
              <w:p w14:paraId="3AE1AC85" w14:textId="77777777" w:rsidR="00C02C89" w:rsidRPr="00C02C89" w:rsidRDefault="00C02C89" w:rsidP="0061508C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b/>
                    <w:caps/>
                    <w:sz w:val="24"/>
                    <w:szCs w:val="24"/>
                  </w:rPr>
                </w:pPr>
                <w:r w:rsidRPr="00C02C89">
                  <w:rPr>
                    <w:rFonts w:asciiTheme="majorHAnsi" w:eastAsiaTheme="majorEastAsia" w:hAnsiTheme="majorHAnsi" w:cstheme="majorBidi"/>
                    <w:b/>
                    <w:caps/>
                    <w:sz w:val="24"/>
                    <w:szCs w:val="24"/>
                  </w:rPr>
                  <w:t>im. jarosława dąbrowskiego w warszawie</w:t>
                </w:r>
              </w:p>
              <w:p w14:paraId="7EA42AFA" w14:textId="77777777" w:rsidR="00CA5522" w:rsidRPr="00C02C89" w:rsidRDefault="00CA5522" w:rsidP="0061508C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  <w:r w:rsidRPr="00C02C89"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  <w:t>wydział cybernetyki</w:t>
                </w:r>
              </w:p>
              <w:p w14:paraId="7B11AFA7" w14:textId="77777777" w:rsidR="00CA5522" w:rsidRPr="00CA5522" w:rsidRDefault="00CA5522" w:rsidP="0061508C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b/>
                    <w:caps/>
                    <w:szCs w:val="22"/>
                  </w:rPr>
                </w:pPr>
              </w:p>
              <w:p w14:paraId="708C9D2A" w14:textId="77777777" w:rsidR="0061508C" w:rsidRDefault="0061508C" w:rsidP="0061508C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61508C">
                  <w:rPr>
                    <w:rFonts w:asciiTheme="majorHAnsi" w:eastAsiaTheme="majorEastAsia" w:hAnsiTheme="majorHAnsi" w:cstheme="majorBidi"/>
                    <w:caps/>
                    <w:noProof/>
                    <w:lang w:eastAsia="pl-PL" w:bidi="ar-SA"/>
                  </w:rPr>
                  <w:drawing>
                    <wp:inline distT="0" distB="0" distL="0" distR="0" wp14:anchorId="06C43FDC" wp14:editId="31D297FD">
                      <wp:extent cx="1480705" cy="1714500"/>
                      <wp:effectExtent l="19050" t="0" r="5195" b="0"/>
                      <wp:docPr id="9" name="Obraz 4" descr="Photo: WA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Photo: WAT.gif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85577" cy="172014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61508C" w14:paraId="275687A4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ytuł"/>
                <w:id w:val="15524250"/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1E51131A" w14:textId="77777777" w:rsidR="0061508C" w:rsidRDefault="00ED3864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    </w:t>
                    </w:r>
                  </w:p>
                </w:tc>
              </w:sdtContent>
            </w:sdt>
          </w:tr>
          <w:tr w:rsidR="0061508C" w14:paraId="569888B3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3D9E6516" w14:textId="5B4439FB" w:rsidR="00C95F29" w:rsidRDefault="00CA5522" w:rsidP="006B5AE5">
                <w:pPr>
                  <w:pStyle w:val="Bezodstpw"/>
                  <w:spacing w:line="276" w:lineRule="auto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 w:rsidRPr="00CA5522"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Przedmiot:</w:t>
                </w:r>
                <w:r w:rsidR="00955DC8"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 xml:space="preserve"> Systemy Pracy Grupowej </w:t>
                </w:r>
                <w:r w:rsidR="00467B0E"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–</w:t>
                </w:r>
                <w:r w:rsidR="00955DC8"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 xml:space="preserve"> laboratoria</w:t>
                </w:r>
              </w:p>
              <w:p w14:paraId="32A8BE82" w14:textId="750AE968" w:rsidR="00467B0E" w:rsidRPr="00CA5522" w:rsidRDefault="00467B0E" w:rsidP="006B5AE5">
                <w:pPr>
                  <w:pStyle w:val="Bezodstpw"/>
                  <w:spacing w:line="276" w:lineRule="auto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Rodzaj: zadanie zespołowe</w:t>
                </w:r>
              </w:p>
              <w:p w14:paraId="0098D3EA" w14:textId="3F09D477" w:rsidR="00CA5522" w:rsidRPr="00CA5522" w:rsidRDefault="00955DC8" w:rsidP="006B5AE5">
                <w:pPr>
                  <w:pStyle w:val="Bezodstpw"/>
                  <w:spacing w:line="276" w:lineRule="auto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Temat</w:t>
                </w:r>
                <w:r w:rsidR="00CA5522" w:rsidRPr="00CA5522"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:</w:t>
                </w:r>
                <w:r w:rsidR="00062B51"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 xml:space="preserve"> </w:t>
                </w:r>
                <w:r w:rsidR="00467B0E"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 xml:space="preserve">Przegląd rozwiązań klasy </w:t>
                </w:r>
                <w:proofErr w:type="spellStart"/>
                <w:r w:rsidR="00467B0E"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BPaaS</w:t>
                </w:r>
                <w:proofErr w:type="spellEnd"/>
              </w:p>
              <w:p w14:paraId="02066019" w14:textId="77777777" w:rsidR="00CA5522" w:rsidRPr="00CA5522" w:rsidRDefault="00CA5522" w:rsidP="006B5AE5">
                <w:pPr>
                  <w:pStyle w:val="Bezodstpw"/>
                  <w:spacing w:line="276" w:lineRule="auto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 w:rsidRPr="00CA5522"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Prowadzący:</w:t>
                </w:r>
                <w:r w:rsidR="00955DC8"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 xml:space="preserve"> mgr inż. Tomasz Gzik</w:t>
                </w:r>
              </w:p>
              <w:p w14:paraId="29750909" w14:textId="5A966E69" w:rsidR="006B5AE5" w:rsidRDefault="00CA5522" w:rsidP="006B5AE5">
                <w:pPr>
                  <w:pStyle w:val="Bezodstpw"/>
                  <w:spacing w:line="276" w:lineRule="auto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 w:rsidRPr="00CA5522"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Studen</w:t>
                </w:r>
                <w:r w:rsidR="00A31FDB"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ci</w:t>
                </w:r>
                <w:r w:rsidRPr="00CA5522"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:</w:t>
                </w:r>
              </w:p>
              <w:p w14:paraId="6CC863EC" w14:textId="66FDFB90" w:rsidR="006B5AE5" w:rsidRDefault="00747BBE" w:rsidP="006B5AE5">
                <w:pPr>
                  <w:pStyle w:val="Bezodstpw"/>
                  <w:spacing w:line="276" w:lineRule="auto"/>
                  <w:ind w:firstLine="1460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Bocian</w:t>
                </w:r>
                <w:r w:rsidR="006B5AE5"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 xml:space="preserve"> </w:t>
                </w:r>
                <w:r w:rsidR="006B5AE5"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Szymon</w:t>
                </w:r>
              </w:p>
              <w:p w14:paraId="6A730BBE" w14:textId="6082832C" w:rsidR="006B5AE5" w:rsidRDefault="006B5AE5" w:rsidP="006B5AE5">
                <w:pPr>
                  <w:pStyle w:val="Bezodstpw"/>
                  <w:spacing w:line="276" w:lineRule="auto"/>
                  <w:ind w:firstLine="1460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Kapusta</w:t>
                </w: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 xml:space="preserve"> </w:t>
                </w:r>
                <w:r w:rsidR="00A31FDB"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Jakub</w:t>
                </w:r>
              </w:p>
              <w:p w14:paraId="57E3BB62" w14:textId="2223BD09" w:rsidR="00CA5522" w:rsidRPr="00467B0E" w:rsidRDefault="006B5AE5" w:rsidP="006B5AE5">
                <w:pPr>
                  <w:pStyle w:val="Bezodstpw"/>
                  <w:spacing w:line="276" w:lineRule="auto"/>
                  <w:ind w:firstLine="1460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Kochański</w:t>
                </w: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 xml:space="preserve"> </w:t>
                </w:r>
                <w:r w:rsidR="00A31FDB"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Adam</w:t>
                </w:r>
              </w:p>
            </w:tc>
          </w:tr>
          <w:tr w:rsidR="0061508C" w14:paraId="6F754CDE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4C11CA9" w14:textId="37272215" w:rsidR="0061508C" w:rsidRPr="00A31FDB" w:rsidRDefault="00467B0E" w:rsidP="006B5AE5">
                <w:pPr>
                  <w:pStyle w:val="Bezodstpw"/>
                  <w:spacing w:line="276" w:lineRule="auto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Nr grupy</w:t>
                </w:r>
                <w:r w:rsidRPr="00CA5522"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:</w:t>
                </w: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 xml:space="preserve"> I6B2S1</w:t>
                </w:r>
              </w:p>
            </w:tc>
          </w:tr>
          <w:tr w:rsidR="0061508C" w14:paraId="283AA91A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212D9D0" w14:textId="5C4B4D5B" w:rsidR="0061508C" w:rsidRDefault="00A31FDB" w:rsidP="006B5AE5">
                <w:pPr>
                  <w:pStyle w:val="Bezodstpw"/>
                  <w:spacing w:line="276" w:lineRule="auto"/>
                  <w:rPr>
                    <w:b/>
                    <w:bCs/>
                  </w:rPr>
                </w:pPr>
                <w:r w:rsidRPr="00CA5522"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Data:</w:t>
                </w: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 xml:space="preserve"> 17.06.2019</w:t>
                </w:r>
              </w:p>
            </w:tc>
          </w:tr>
          <w:tr w:rsidR="0061508C" w14:paraId="6424FDB1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D760830" w14:textId="77777777" w:rsidR="0061508C" w:rsidRDefault="0061508C">
                <w:pPr>
                  <w:pStyle w:val="Bezodstpw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7A254AA3" w14:textId="77777777" w:rsidR="0061508C" w:rsidRDefault="0061508C"/>
        <w:p w14:paraId="03AD392B" w14:textId="77777777" w:rsidR="0061508C" w:rsidRDefault="0061508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49"/>
          </w:tblGrid>
          <w:tr w:rsidR="0061508C" w14:paraId="14B3CD1A" w14:textId="77777777">
            <w:tc>
              <w:tcPr>
                <w:tcW w:w="5000" w:type="pct"/>
              </w:tcPr>
              <w:p w14:paraId="2776D41B" w14:textId="77777777" w:rsidR="0061508C" w:rsidRDefault="0061508C" w:rsidP="008B7701">
                <w:pPr>
                  <w:pStyle w:val="Bezodstpw"/>
                </w:pPr>
              </w:p>
            </w:tc>
          </w:tr>
        </w:tbl>
        <w:p w14:paraId="50D02840" w14:textId="77777777" w:rsidR="0061508C" w:rsidRDefault="0061508C"/>
        <w:p w14:paraId="5CA4F5DE" w14:textId="77777777" w:rsidR="00CA5522" w:rsidRDefault="00CA5522" w:rsidP="00CA5522">
          <w:pPr>
            <w:tabs>
              <w:tab w:val="left" w:pos="5445"/>
            </w:tabs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ab/>
          </w:r>
        </w:p>
        <w:p w14:paraId="3F791E97" w14:textId="77777777" w:rsidR="00CA5522" w:rsidRDefault="00CA5522">
          <w:pPr>
            <w:rPr>
              <w:rFonts w:asciiTheme="minorHAnsi" w:hAnsiTheme="minorHAnsi"/>
            </w:rPr>
          </w:pPr>
        </w:p>
        <w:p w14:paraId="249751A3" w14:textId="77777777" w:rsidR="00CA5522" w:rsidRDefault="00CA5522">
          <w:pPr>
            <w:rPr>
              <w:rFonts w:asciiTheme="minorHAnsi" w:hAnsiTheme="minorHAnsi"/>
            </w:rPr>
          </w:pPr>
        </w:p>
        <w:p w14:paraId="5C239854" w14:textId="77777777" w:rsidR="00CA5522" w:rsidRDefault="00CA5522">
          <w:pPr>
            <w:rPr>
              <w:rFonts w:asciiTheme="minorHAnsi" w:hAnsiTheme="minorHAnsi"/>
            </w:rPr>
          </w:pPr>
        </w:p>
        <w:p w14:paraId="5C97BE9B" w14:textId="77777777" w:rsidR="00CA5522" w:rsidRDefault="00CA5522">
          <w:pPr>
            <w:rPr>
              <w:rFonts w:asciiTheme="minorHAnsi" w:hAnsiTheme="minorHAnsi"/>
            </w:rPr>
          </w:pPr>
        </w:p>
        <w:p w14:paraId="44783652" w14:textId="77777777" w:rsidR="00CA5522" w:rsidRDefault="00CA5522">
          <w:pPr>
            <w:rPr>
              <w:rFonts w:asciiTheme="minorHAnsi" w:hAnsiTheme="minorHAnsi"/>
            </w:rPr>
          </w:pPr>
        </w:p>
        <w:p w14:paraId="52C8C4D9" w14:textId="77777777" w:rsidR="00CA5522" w:rsidRDefault="00CA5522">
          <w:pPr>
            <w:rPr>
              <w:rFonts w:asciiTheme="minorHAnsi" w:hAnsiTheme="minorHAnsi"/>
            </w:rPr>
          </w:pPr>
        </w:p>
        <w:p w14:paraId="7B34A999" w14:textId="77777777" w:rsidR="00CA5522" w:rsidRDefault="00CA5522">
          <w:pPr>
            <w:rPr>
              <w:rFonts w:asciiTheme="minorHAnsi" w:hAnsiTheme="minorHAnsi"/>
            </w:rPr>
          </w:pPr>
        </w:p>
        <w:p w14:paraId="29D79E17" w14:textId="77777777" w:rsidR="0059740E" w:rsidRPr="00C02C89" w:rsidRDefault="00C459F0" w:rsidP="00296CF1">
          <w:pPr>
            <w:rPr>
              <w:rFonts w:asciiTheme="minorHAnsi" w:hAnsiTheme="minorHAnsi"/>
              <w:b/>
            </w:rPr>
          </w:pPr>
        </w:p>
      </w:sdtContent>
    </w:sdt>
    <w:p w14:paraId="7C36A97F" w14:textId="4D70D115" w:rsidR="00975045" w:rsidRDefault="001732D6" w:rsidP="009745CE">
      <w:pPr>
        <w:pStyle w:val="Nagwek1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Treść zadani</w:t>
      </w:r>
      <w:r w:rsidR="00975045">
        <w:rPr>
          <w:rFonts w:asciiTheme="minorHAnsi" w:hAnsiTheme="minorHAnsi"/>
        </w:rPr>
        <w:t>a</w:t>
      </w:r>
    </w:p>
    <w:p w14:paraId="57CEBC13" w14:textId="77777777" w:rsidR="00975045" w:rsidRPr="00394B9C" w:rsidRDefault="00975045" w:rsidP="00975045"/>
    <w:p w14:paraId="3111FFF1" w14:textId="77777777" w:rsidR="00975045" w:rsidRPr="00630616" w:rsidRDefault="00975045" w:rsidP="00975045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630616">
        <w:rPr>
          <w:rFonts w:asciiTheme="minorHAnsi" w:hAnsiTheme="minorHAnsi"/>
          <w:sz w:val="24"/>
          <w:szCs w:val="24"/>
        </w:rPr>
        <w:t xml:space="preserve">W Internecie i bazach naukowych, szukamy rozwiązań klasy </w:t>
      </w:r>
      <w:proofErr w:type="spellStart"/>
      <w:r w:rsidRPr="00630616">
        <w:rPr>
          <w:rFonts w:asciiTheme="minorHAnsi" w:hAnsiTheme="minorHAnsi"/>
          <w:sz w:val="24"/>
          <w:szCs w:val="24"/>
        </w:rPr>
        <w:t>BPaaS</w:t>
      </w:r>
      <w:proofErr w:type="spellEnd"/>
      <w:r w:rsidRPr="00630616">
        <w:rPr>
          <w:rFonts w:asciiTheme="minorHAnsi" w:hAnsiTheme="minorHAnsi"/>
          <w:sz w:val="24"/>
          <w:szCs w:val="24"/>
        </w:rPr>
        <w:t>.</w:t>
      </w:r>
    </w:p>
    <w:p w14:paraId="1A948EA1" w14:textId="77777777" w:rsidR="00975045" w:rsidRPr="00630616" w:rsidRDefault="00975045" w:rsidP="00975045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630616">
        <w:rPr>
          <w:rFonts w:asciiTheme="minorHAnsi" w:hAnsiTheme="minorHAnsi"/>
          <w:sz w:val="24"/>
          <w:szCs w:val="24"/>
        </w:rPr>
        <w:t>Wynikiem powinno być:</w:t>
      </w:r>
    </w:p>
    <w:p w14:paraId="5030744E" w14:textId="65233806" w:rsidR="00975045" w:rsidRPr="00630616" w:rsidRDefault="00975045" w:rsidP="00975045">
      <w:pPr>
        <w:pStyle w:val="Akapitzlist"/>
        <w:numPr>
          <w:ilvl w:val="0"/>
          <w:numId w:val="23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630616">
        <w:rPr>
          <w:rFonts w:asciiTheme="minorHAnsi" w:hAnsiTheme="minorHAnsi"/>
          <w:sz w:val="24"/>
          <w:szCs w:val="24"/>
        </w:rPr>
        <w:t>Zestawienie (</w:t>
      </w:r>
      <w:r w:rsidR="000301B1">
        <w:rPr>
          <w:rFonts w:asciiTheme="minorHAnsi" w:hAnsiTheme="minorHAnsi"/>
          <w:sz w:val="24"/>
          <w:szCs w:val="24"/>
        </w:rPr>
        <w:t>Microsoft Excel</w:t>
      </w:r>
      <w:r w:rsidRPr="00630616">
        <w:rPr>
          <w:rFonts w:asciiTheme="minorHAnsi" w:hAnsiTheme="minorHAnsi"/>
          <w:sz w:val="24"/>
          <w:szCs w:val="24"/>
        </w:rPr>
        <w:t>):</w:t>
      </w:r>
    </w:p>
    <w:p w14:paraId="6DEAA88E" w14:textId="77777777" w:rsidR="00975045" w:rsidRPr="00630616" w:rsidRDefault="00975045" w:rsidP="00975045">
      <w:pPr>
        <w:pStyle w:val="Akapitzlist"/>
        <w:numPr>
          <w:ilvl w:val="0"/>
          <w:numId w:val="22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630616">
        <w:rPr>
          <w:rFonts w:asciiTheme="minorHAnsi" w:hAnsiTheme="minorHAnsi"/>
          <w:sz w:val="24"/>
          <w:szCs w:val="24"/>
        </w:rPr>
        <w:t>Nazwa rozwiązania</w:t>
      </w:r>
    </w:p>
    <w:p w14:paraId="5E512FB8" w14:textId="77777777" w:rsidR="00975045" w:rsidRPr="00630616" w:rsidRDefault="00975045" w:rsidP="00975045">
      <w:pPr>
        <w:pStyle w:val="Akapitzlist"/>
        <w:numPr>
          <w:ilvl w:val="0"/>
          <w:numId w:val="22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630616">
        <w:rPr>
          <w:rFonts w:asciiTheme="minorHAnsi" w:hAnsiTheme="minorHAnsi"/>
          <w:sz w:val="24"/>
          <w:szCs w:val="24"/>
        </w:rPr>
        <w:t>Producent</w:t>
      </w:r>
    </w:p>
    <w:p w14:paraId="6BA0817B" w14:textId="77777777" w:rsidR="00975045" w:rsidRPr="00630616" w:rsidRDefault="00975045" w:rsidP="00975045">
      <w:pPr>
        <w:pStyle w:val="Akapitzlist"/>
        <w:numPr>
          <w:ilvl w:val="0"/>
          <w:numId w:val="22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630616">
        <w:rPr>
          <w:rFonts w:asciiTheme="minorHAnsi" w:hAnsiTheme="minorHAnsi"/>
          <w:sz w:val="24"/>
          <w:szCs w:val="24"/>
        </w:rPr>
        <w:t>Strona</w:t>
      </w:r>
    </w:p>
    <w:p w14:paraId="07942B25" w14:textId="77777777" w:rsidR="00975045" w:rsidRPr="00630616" w:rsidRDefault="00975045" w:rsidP="00975045">
      <w:pPr>
        <w:pStyle w:val="Akapitzlist"/>
        <w:numPr>
          <w:ilvl w:val="0"/>
          <w:numId w:val="22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630616">
        <w:rPr>
          <w:rFonts w:asciiTheme="minorHAnsi" w:hAnsiTheme="minorHAnsi"/>
          <w:sz w:val="24"/>
          <w:szCs w:val="24"/>
        </w:rPr>
        <w:t>Kraj pochodzenia</w:t>
      </w:r>
    </w:p>
    <w:p w14:paraId="5A47EDCD" w14:textId="77777777" w:rsidR="00975045" w:rsidRPr="00630616" w:rsidRDefault="00975045" w:rsidP="00975045">
      <w:pPr>
        <w:pStyle w:val="Akapitzlist"/>
        <w:numPr>
          <w:ilvl w:val="0"/>
          <w:numId w:val="22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630616">
        <w:rPr>
          <w:rFonts w:asciiTheme="minorHAnsi" w:hAnsiTheme="minorHAnsi"/>
          <w:sz w:val="24"/>
          <w:szCs w:val="24"/>
        </w:rPr>
        <w:t>Dostępne funkcjonalności (UWAGA: wszystkie rozwiązania powinny być oceniane wg tej samej listy funkcjonalności, którą powinniście zbudować na podstawie przeglądu rozwiązań)</w:t>
      </w:r>
    </w:p>
    <w:p w14:paraId="147AB6A1" w14:textId="211D3A3E" w:rsidR="00975045" w:rsidRPr="00630616" w:rsidRDefault="00975045" w:rsidP="00975045">
      <w:pPr>
        <w:pStyle w:val="Akapitzlist"/>
        <w:numPr>
          <w:ilvl w:val="0"/>
          <w:numId w:val="23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630616">
        <w:rPr>
          <w:rFonts w:asciiTheme="minorHAnsi" w:hAnsiTheme="minorHAnsi"/>
          <w:sz w:val="24"/>
          <w:szCs w:val="24"/>
        </w:rPr>
        <w:t>Macierz (</w:t>
      </w:r>
      <w:r w:rsidR="000301B1">
        <w:rPr>
          <w:rFonts w:asciiTheme="minorHAnsi" w:hAnsiTheme="minorHAnsi"/>
          <w:sz w:val="24"/>
          <w:szCs w:val="24"/>
        </w:rPr>
        <w:t>Microsoft Excel</w:t>
      </w:r>
      <w:r w:rsidRPr="00630616">
        <w:rPr>
          <w:rFonts w:asciiTheme="minorHAnsi" w:hAnsiTheme="minorHAnsi"/>
          <w:sz w:val="24"/>
          <w:szCs w:val="24"/>
        </w:rPr>
        <w:t>): jeden wymiar, to funkcjonalności, drugi to rozwiązania, które je posiadają</w:t>
      </w:r>
    </w:p>
    <w:p w14:paraId="42BCFA35" w14:textId="3FFC3D62" w:rsidR="00975045" w:rsidRPr="00630616" w:rsidRDefault="00975045" w:rsidP="00975045">
      <w:pPr>
        <w:pStyle w:val="Akapitzlist"/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r w:rsidRPr="00630616">
        <w:rPr>
          <w:rFonts w:asciiTheme="minorHAnsi" w:hAnsiTheme="minorHAnsi"/>
          <w:sz w:val="24"/>
          <w:szCs w:val="24"/>
        </w:rPr>
        <w:t xml:space="preserve">Referat podsumowujący jaki był cel zadania, jakie korki zostały zrealizowane, jakie otrzymano wyniki </w:t>
      </w:r>
      <w:r w:rsidR="000301B1">
        <w:rPr>
          <w:rFonts w:asciiTheme="minorHAnsi" w:hAnsiTheme="minorHAnsi"/>
          <w:sz w:val="24"/>
          <w:szCs w:val="24"/>
        </w:rPr>
        <w:t>oraz</w:t>
      </w:r>
      <w:r w:rsidRPr="00630616">
        <w:rPr>
          <w:rFonts w:asciiTheme="minorHAnsi" w:hAnsiTheme="minorHAnsi"/>
          <w:sz w:val="24"/>
          <w:szCs w:val="24"/>
        </w:rPr>
        <w:t xml:space="preserve"> wnioski</w:t>
      </w:r>
    </w:p>
    <w:p w14:paraId="7C11F41B" w14:textId="5D6CC517" w:rsidR="00975045" w:rsidRDefault="00975045">
      <w:r>
        <w:br w:type="page"/>
      </w:r>
    </w:p>
    <w:p w14:paraId="5550C4E4" w14:textId="7EAD68E4" w:rsidR="00D72713" w:rsidRDefault="00975045" w:rsidP="001B3B44">
      <w:pPr>
        <w:pStyle w:val="Nagwek1"/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Refer</w:t>
      </w:r>
      <w:r w:rsidR="001732D6">
        <w:rPr>
          <w:rFonts w:asciiTheme="minorHAnsi" w:hAnsiTheme="minorHAnsi"/>
        </w:rPr>
        <w:t>a</w:t>
      </w:r>
      <w:r w:rsidR="00D72713">
        <w:rPr>
          <w:rFonts w:asciiTheme="minorHAnsi" w:hAnsiTheme="minorHAnsi"/>
        </w:rPr>
        <w:t>t</w:t>
      </w:r>
      <w:r w:rsidR="00D33FCE">
        <w:rPr>
          <w:rFonts w:asciiTheme="minorHAnsi" w:hAnsiTheme="minorHAnsi"/>
        </w:rPr>
        <w:t xml:space="preserve"> (opis słowny </w:t>
      </w:r>
      <w:bookmarkStart w:id="0" w:name="_GoBack"/>
      <w:bookmarkEnd w:id="0"/>
      <w:r w:rsidR="00D33FCE">
        <w:rPr>
          <w:rFonts w:asciiTheme="minorHAnsi" w:hAnsiTheme="minorHAnsi"/>
        </w:rPr>
        <w:t>zadania)</w:t>
      </w:r>
    </w:p>
    <w:p w14:paraId="09BF4073" w14:textId="4F9610BB" w:rsidR="00DF579B" w:rsidRPr="00630616" w:rsidRDefault="00DF579B" w:rsidP="001B3B44">
      <w:pPr>
        <w:spacing w:line="360" w:lineRule="auto"/>
        <w:jc w:val="both"/>
        <w:rPr>
          <w:sz w:val="24"/>
          <w:szCs w:val="24"/>
        </w:rPr>
      </w:pPr>
      <w:r w:rsidRPr="00630616">
        <w:rPr>
          <w:sz w:val="24"/>
          <w:szCs w:val="24"/>
        </w:rPr>
        <w:tab/>
        <w:t>Referat w formie opisowej zawiera opis przebiegu pracy zespołowej w podziale na punkty</w:t>
      </w:r>
      <w:r w:rsidR="00B92829" w:rsidRPr="00630616">
        <w:rPr>
          <w:sz w:val="24"/>
          <w:szCs w:val="24"/>
        </w:rPr>
        <w:t xml:space="preserve"> (poszczególne elementy składowe zadania)</w:t>
      </w:r>
      <w:r w:rsidRPr="00630616">
        <w:rPr>
          <w:sz w:val="24"/>
          <w:szCs w:val="24"/>
        </w:rPr>
        <w:t xml:space="preserve">. </w:t>
      </w:r>
      <w:r w:rsidR="001B3B44" w:rsidRPr="00630616">
        <w:rPr>
          <w:sz w:val="24"/>
          <w:szCs w:val="24"/>
        </w:rPr>
        <w:t>Na końcu wyszczególnione zostały wnioski zespołu na temat wykonanego zadania.</w:t>
      </w:r>
    </w:p>
    <w:p w14:paraId="5D2065C8" w14:textId="12301F8B" w:rsidR="00DF579B" w:rsidRDefault="00D72713" w:rsidP="001B3B44">
      <w:pPr>
        <w:pStyle w:val="Nagwek2"/>
        <w:spacing w:line="360" w:lineRule="auto"/>
        <w:jc w:val="both"/>
      </w:pPr>
      <w:r>
        <w:t>Cel zadania</w:t>
      </w:r>
    </w:p>
    <w:p w14:paraId="5B36D47D" w14:textId="078F86F6" w:rsidR="006A2DE9" w:rsidRPr="00630616" w:rsidRDefault="006A2DE9" w:rsidP="00630616">
      <w:pPr>
        <w:spacing w:line="360" w:lineRule="auto"/>
        <w:jc w:val="both"/>
        <w:rPr>
          <w:sz w:val="24"/>
          <w:szCs w:val="24"/>
        </w:rPr>
      </w:pPr>
      <w:r w:rsidRPr="00630616">
        <w:rPr>
          <w:sz w:val="24"/>
          <w:szCs w:val="24"/>
        </w:rPr>
        <w:tab/>
      </w:r>
      <w:r w:rsidR="009C20FE" w:rsidRPr="00630616">
        <w:rPr>
          <w:sz w:val="24"/>
          <w:szCs w:val="24"/>
        </w:rPr>
        <w:t xml:space="preserve">Podstawowym celem ćwiczenia zespołowego był przegląd dostępnych rozwiązań klasy </w:t>
      </w:r>
      <w:proofErr w:type="spellStart"/>
      <w:r w:rsidR="009C20FE" w:rsidRPr="00630616">
        <w:rPr>
          <w:sz w:val="24"/>
          <w:szCs w:val="24"/>
        </w:rPr>
        <w:t>BPaaS</w:t>
      </w:r>
      <w:proofErr w:type="spellEnd"/>
      <w:r w:rsidR="00D75DC3">
        <w:rPr>
          <w:sz w:val="24"/>
          <w:szCs w:val="24"/>
        </w:rPr>
        <w:t xml:space="preserve"> wraz z analizą znalezionych rozwiązań pod kątem zidentyfikowanych funkcjonalności</w:t>
      </w:r>
      <w:r w:rsidR="009C20FE" w:rsidRPr="00630616">
        <w:rPr>
          <w:sz w:val="24"/>
          <w:szCs w:val="24"/>
        </w:rPr>
        <w:t>. Z podstawowym celem wi</w:t>
      </w:r>
      <w:r w:rsidR="00902567" w:rsidRPr="00630616">
        <w:rPr>
          <w:sz w:val="24"/>
          <w:szCs w:val="24"/>
        </w:rPr>
        <w:t xml:space="preserve">ązał się </w:t>
      </w:r>
      <w:r w:rsidR="00630616">
        <w:rPr>
          <w:sz w:val="24"/>
          <w:szCs w:val="24"/>
        </w:rPr>
        <w:t xml:space="preserve">szereg innych czynności dodatkowych. </w:t>
      </w:r>
      <w:r w:rsidR="00700EDF">
        <w:rPr>
          <w:sz w:val="24"/>
          <w:szCs w:val="24"/>
        </w:rPr>
        <w:t>Postępując zgodnie z zasadą dekompozycji praca została podzielona na fragmenty przydzielone poszczególnym członkom zespołu.</w:t>
      </w:r>
    </w:p>
    <w:p w14:paraId="562948B8" w14:textId="0F48369C" w:rsidR="00DF579B" w:rsidRDefault="00D72713" w:rsidP="001B3B44">
      <w:pPr>
        <w:pStyle w:val="Nagwek2"/>
        <w:spacing w:line="360" w:lineRule="auto"/>
        <w:jc w:val="both"/>
      </w:pPr>
      <w:r>
        <w:t>Kroki realizacji zadania</w:t>
      </w:r>
    </w:p>
    <w:p w14:paraId="6063BD29" w14:textId="6B980158" w:rsidR="00700EDF" w:rsidRPr="00700EDF" w:rsidRDefault="00700EDF" w:rsidP="00700EDF">
      <w:pPr>
        <w:spacing w:line="360" w:lineRule="auto"/>
        <w:jc w:val="both"/>
      </w:pPr>
      <w:r>
        <w:rPr>
          <w:sz w:val="24"/>
          <w:szCs w:val="24"/>
        </w:rPr>
        <w:tab/>
        <w:t xml:space="preserve">Pierwszą czynnością było </w:t>
      </w:r>
      <w:r w:rsidRPr="00630616">
        <w:rPr>
          <w:sz w:val="24"/>
          <w:szCs w:val="24"/>
        </w:rPr>
        <w:t>zapoznanie</w:t>
      </w:r>
      <w:r>
        <w:rPr>
          <w:sz w:val="24"/>
          <w:szCs w:val="24"/>
        </w:rPr>
        <w:t xml:space="preserve"> się</w:t>
      </w:r>
      <w:r w:rsidRPr="00630616">
        <w:rPr>
          <w:sz w:val="24"/>
          <w:szCs w:val="24"/>
        </w:rPr>
        <w:t xml:space="preserve"> wszystkich członków zespołu z dziedziną problemu</w:t>
      </w:r>
      <w:r w:rsidR="00AB3B6A">
        <w:rPr>
          <w:sz w:val="24"/>
          <w:szCs w:val="24"/>
        </w:rPr>
        <w:t xml:space="preserve">, </w:t>
      </w:r>
      <w:r w:rsidRPr="00630616">
        <w:rPr>
          <w:sz w:val="24"/>
          <w:szCs w:val="24"/>
        </w:rPr>
        <w:t>z</w:t>
      </w:r>
      <w:r>
        <w:rPr>
          <w:sz w:val="24"/>
          <w:szCs w:val="24"/>
        </w:rPr>
        <w:t xml:space="preserve"> z</w:t>
      </w:r>
      <w:r w:rsidRPr="00630616">
        <w:rPr>
          <w:sz w:val="24"/>
          <w:szCs w:val="24"/>
        </w:rPr>
        <w:t>agadnienie</w:t>
      </w:r>
      <w:r>
        <w:rPr>
          <w:sz w:val="24"/>
          <w:szCs w:val="24"/>
        </w:rPr>
        <w:t>m</w:t>
      </w:r>
      <w:r w:rsidRPr="00630616">
        <w:rPr>
          <w:sz w:val="24"/>
          <w:szCs w:val="24"/>
        </w:rPr>
        <w:t xml:space="preserve"> </w:t>
      </w:r>
      <w:proofErr w:type="spellStart"/>
      <w:r w:rsidRPr="00630616">
        <w:rPr>
          <w:i/>
          <w:iCs/>
          <w:sz w:val="24"/>
          <w:szCs w:val="24"/>
        </w:rPr>
        <w:t>BPaaS</w:t>
      </w:r>
      <w:proofErr w:type="spellEnd"/>
      <w:r w:rsidRPr="00630616">
        <w:rPr>
          <w:i/>
          <w:iCs/>
          <w:sz w:val="24"/>
          <w:szCs w:val="24"/>
        </w:rPr>
        <w:t xml:space="preserve"> – Business </w:t>
      </w:r>
      <w:proofErr w:type="spellStart"/>
      <w:r w:rsidRPr="00630616">
        <w:rPr>
          <w:i/>
          <w:iCs/>
          <w:sz w:val="24"/>
          <w:szCs w:val="24"/>
        </w:rPr>
        <w:t>Process</w:t>
      </w:r>
      <w:proofErr w:type="spellEnd"/>
      <w:r w:rsidRPr="00630616">
        <w:rPr>
          <w:i/>
          <w:iCs/>
          <w:sz w:val="24"/>
          <w:szCs w:val="24"/>
        </w:rPr>
        <w:t xml:space="preserve"> as a Service</w:t>
      </w:r>
      <w:r>
        <w:rPr>
          <w:sz w:val="24"/>
          <w:szCs w:val="24"/>
        </w:rPr>
        <w:t xml:space="preserve"> oraz grupowe wyznaczenie kryteriów oceny funkcjonalności, wraz z ich identyfikacją</w:t>
      </w:r>
      <w:r w:rsidRPr="00630616">
        <w:rPr>
          <w:sz w:val="24"/>
          <w:szCs w:val="24"/>
        </w:rPr>
        <w:t>. Następn</w:t>
      </w:r>
      <w:r>
        <w:rPr>
          <w:sz w:val="24"/>
          <w:szCs w:val="24"/>
        </w:rPr>
        <w:t>ym krokiem było</w:t>
      </w:r>
      <w:r w:rsidRPr="00630616">
        <w:rPr>
          <w:sz w:val="24"/>
          <w:szCs w:val="24"/>
        </w:rPr>
        <w:t xml:space="preserve"> wyznaczenie poszczególnym członkom zespołu zadań w ramach projektu, a następnie weryfikac</w:t>
      </w:r>
      <w:r>
        <w:rPr>
          <w:sz w:val="24"/>
          <w:szCs w:val="24"/>
        </w:rPr>
        <w:t>ja</w:t>
      </w:r>
      <w:r w:rsidRPr="00630616">
        <w:rPr>
          <w:sz w:val="24"/>
          <w:szCs w:val="24"/>
        </w:rPr>
        <w:t xml:space="preserve"> krzyżo</w:t>
      </w:r>
      <w:r>
        <w:rPr>
          <w:sz w:val="24"/>
          <w:szCs w:val="24"/>
        </w:rPr>
        <w:t>wa</w:t>
      </w:r>
      <w:r w:rsidRPr="00630616">
        <w:rPr>
          <w:sz w:val="24"/>
          <w:szCs w:val="24"/>
        </w:rPr>
        <w:t xml:space="preserve"> (ang. cross </w:t>
      </w:r>
      <w:proofErr w:type="spellStart"/>
      <w:r w:rsidRPr="00630616">
        <w:rPr>
          <w:sz w:val="24"/>
          <w:szCs w:val="24"/>
        </w:rPr>
        <w:t>check</w:t>
      </w:r>
      <w:proofErr w:type="spellEnd"/>
      <w:r w:rsidRPr="00630616">
        <w:rPr>
          <w:sz w:val="24"/>
          <w:szCs w:val="24"/>
        </w:rPr>
        <w:t>) otrzymanych wyników.</w:t>
      </w:r>
      <w:r>
        <w:rPr>
          <w:sz w:val="24"/>
          <w:szCs w:val="24"/>
        </w:rPr>
        <w:t xml:space="preserve"> Ostatnim krokiem było zestawienie otrzymanych opisów rozwiązań klasy </w:t>
      </w:r>
      <w:proofErr w:type="spellStart"/>
      <w:r>
        <w:rPr>
          <w:sz w:val="24"/>
          <w:szCs w:val="24"/>
        </w:rPr>
        <w:t>BPaaS</w:t>
      </w:r>
      <w:proofErr w:type="spellEnd"/>
      <w:r>
        <w:rPr>
          <w:sz w:val="24"/>
          <w:szCs w:val="24"/>
        </w:rPr>
        <w:t xml:space="preserve"> pod kątem wybranych i zidentyfikowanych funkcji w postaci macierzowej oraz podsumowanie pracy zespołu w formie opisu pisemnego przebiegu pracy (referatu).</w:t>
      </w:r>
    </w:p>
    <w:p w14:paraId="3B063ADE" w14:textId="60D10A02" w:rsidR="00DF579B" w:rsidRDefault="00D72713" w:rsidP="001B3B44">
      <w:pPr>
        <w:pStyle w:val="Nagwek2"/>
        <w:spacing w:line="360" w:lineRule="auto"/>
        <w:jc w:val="both"/>
      </w:pPr>
      <w:r>
        <w:t>Podsumowanie otrzymanych wyników</w:t>
      </w:r>
    </w:p>
    <w:p w14:paraId="28E0A026" w14:textId="2D2AC0DD" w:rsidR="00B6412E" w:rsidRDefault="00DD4850" w:rsidP="00B6412E">
      <w:pPr>
        <w:spacing w:line="360" w:lineRule="auto"/>
        <w:jc w:val="both"/>
        <w:rPr>
          <w:sz w:val="24"/>
          <w:szCs w:val="24"/>
        </w:rPr>
      </w:pPr>
      <w:r w:rsidRPr="00CD1F70">
        <w:rPr>
          <w:sz w:val="24"/>
          <w:szCs w:val="24"/>
        </w:rPr>
        <w:tab/>
        <w:t xml:space="preserve">Rezultatem </w:t>
      </w:r>
      <w:r w:rsidR="00E34EBB" w:rsidRPr="00CD1F70">
        <w:rPr>
          <w:sz w:val="24"/>
          <w:szCs w:val="24"/>
        </w:rPr>
        <w:t>przebiegu pracy zespołowej</w:t>
      </w:r>
      <w:r w:rsidR="005232C4">
        <w:rPr>
          <w:sz w:val="24"/>
          <w:szCs w:val="24"/>
        </w:rPr>
        <w:t xml:space="preserve"> jest </w:t>
      </w:r>
      <w:r w:rsidR="005B6748">
        <w:rPr>
          <w:sz w:val="24"/>
          <w:szCs w:val="24"/>
        </w:rPr>
        <w:t xml:space="preserve">macierz, której pierwszym wymiarem są wylistowane poszczególne zidentyfikowane </w:t>
      </w:r>
      <w:r w:rsidR="00B6412E">
        <w:rPr>
          <w:sz w:val="24"/>
          <w:szCs w:val="24"/>
        </w:rPr>
        <w:t xml:space="preserve">funkcjonalności, a drugim para </w:t>
      </w:r>
      <w:r w:rsidR="0062257A">
        <w:rPr>
          <w:sz w:val="24"/>
          <w:szCs w:val="24"/>
        </w:rPr>
        <w:t>[</w:t>
      </w:r>
      <w:r w:rsidR="00B6412E">
        <w:rPr>
          <w:sz w:val="24"/>
          <w:szCs w:val="24"/>
        </w:rPr>
        <w:t xml:space="preserve">firma / rozwiązanie klasy </w:t>
      </w:r>
      <w:proofErr w:type="spellStart"/>
      <w:r w:rsidR="00B6412E">
        <w:rPr>
          <w:sz w:val="24"/>
          <w:szCs w:val="24"/>
        </w:rPr>
        <w:t>BPaaS</w:t>
      </w:r>
      <w:proofErr w:type="spellEnd"/>
      <w:r w:rsidR="00B6412E">
        <w:rPr>
          <w:sz w:val="24"/>
          <w:szCs w:val="24"/>
        </w:rPr>
        <w:t>]. Na podstawie utworzonej macierzy stworzona została dokumentacja przebiegu pracy.</w:t>
      </w:r>
    </w:p>
    <w:p w14:paraId="2FE4B4D8" w14:textId="38C625FA" w:rsidR="00D174D1" w:rsidRDefault="00126CBB" w:rsidP="00D174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Podstawowym wnioskiem z analizy kolumnowej macierzy</w:t>
      </w:r>
      <w:r w:rsidR="001A5F00">
        <w:rPr>
          <w:sz w:val="24"/>
          <w:szCs w:val="24"/>
        </w:rPr>
        <w:t xml:space="preserve"> jest </w:t>
      </w:r>
      <w:r w:rsidR="001E1BE9">
        <w:rPr>
          <w:sz w:val="24"/>
          <w:szCs w:val="24"/>
        </w:rPr>
        <w:t xml:space="preserve">fakt niskiej gęstości wartości potwierdzających daną funkcjonalność. Płynie z tego faktu wniosek, że rozwiązania klasy </w:t>
      </w:r>
      <w:proofErr w:type="spellStart"/>
      <w:r w:rsidR="001E1BE9">
        <w:rPr>
          <w:sz w:val="24"/>
          <w:szCs w:val="24"/>
        </w:rPr>
        <w:t>BPaaS</w:t>
      </w:r>
      <w:proofErr w:type="spellEnd"/>
      <w:r w:rsidR="001E1BE9">
        <w:rPr>
          <w:sz w:val="24"/>
          <w:szCs w:val="24"/>
        </w:rPr>
        <w:t xml:space="preserve"> są rozwiązaniami </w:t>
      </w:r>
      <w:r w:rsidR="000301B1">
        <w:rPr>
          <w:sz w:val="24"/>
          <w:szCs w:val="24"/>
        </w:rPr>
        <w:t>różnorodnymi, nie odnoszącymi się do wypracowanych wzorców ani modeli</w:t>
      </w:r>
      <w:r w:rsidR="001E1BE9">
        <w:rPr>
          <w:sz w:val="24"/>
          <w:szCs w:val="24"/>
        </w:rPr>
        <w:t xml:space="preserve">. </w:t>
      </w:r>
      <w:r w:rsidR="00005F43">
        <w:rPr>
          <w:sz w:val="24"/>
          <w:szCs w:val="24"/>
        </w:rPr>
        <w:t>Maksymalna liczba funkcji to 3</w:t>
      </w:r>
      <w:r w:rsidR="000301B1">
        <w:rPr>
          <w:sz w:val="24"/>
          <w:szCs w:val="24"/>
        </w:rPr>
        <w:t>/</w:t>
      </w:r>
      <w:r w:rsidR="00005F43">
        <w:rPr>
          <w:sz w:val="24"/>
          <w:szCs w:val="24"/>
        </w:rPr>
        <w:t>7 rozważanych (</w:t>
      </w:r>
      <w:r w:rsidR="000301B1">
        <w:rPr>
          <w:sz w:val="24"/>
          <w:szCs w:val="24"/>
        </w:rPr>
        <w:t>[</w:t>
      </w:r>
      <w:proofErr w:type="spellStart"/>
      <w:r w:rsidR="0062257A">
        <w:rPr>
          <w:sz w:val="24"/>
          <w:szCs w:val="24"/>
        </w:rPr>
        <w:t>Cogniza</w:t>
      </w:r>
      <w:r w:rsidR="000301B1">
        <w:rPr>
          <w:sz w:val="24"/>
          <w:szCs w:val="24"/>
        </w:rPr>
        <w:t>nt</w:t>
      </w:r>
      <w:proofErr w:type="spellEnd"/>
      <w:r w:rsidR="000301B1">
        <w:rPr>
          <w:sz w:val="24"/>
          <w:szCs w:val="24"/>
        </w:rPr>
        <w:t xml:space="preserve"> / </w:t>
      </w:r>
      <w:proofErr w:type="spellStart"/>
      <w:r w:rsidR="000301B1">
        <w:rPr>
          <w:sz w:val="24"/>
          <w:szCs w:val="24"/>
        </w:rPr>
        <w:t>LifeAdminCore</w:t>
      </w:r>
      <w:proofErr w:type="spellEnd"/>
      <w:r w:rsidR="000301B1">
        <w:rPr>
          <w:sz w:val="24"/>
          <w:szCs w:val="24"/>
        </w:rPr>
        <w:t xml:space="preserve">] oraz dla [NGA Human </w:t>
      </w:r>
      <w:proofErr w:type="spellStart"/>
      <w:r w:rsidR="000301B1">
        <w:rPr>
          <w:sz w:val="24"/>
          <w:szCs w:val="24"/>
        </w:rPr>
        <w:t>Resources</w:t>
      </w:r>
      <w:proofErr w:type="spellEnd"/>
      <w:r w:rsidR="000301B1">
        <w:rPr>
          <w:sz w:val="24"/>
          <w:szCs w:val="24"/>
        </w:rPr>
        <w:t xml:space="preserve"> / </w:t>
      </w:r>
      <w:proofErr w:type="spellStart"/>
      <w:r w:rsidR="000301B1">
        <w:rPr>
          <w:sz w:val="24"/>
          <w:szCs w:val="24"/>
        </w:rPr>
        <w:t>CleaHRsky</w:t>
      </w:r>
      <w:proofErr w:type="spellEnd"/>
      <w:r w:rsidR="000301B1">
        <w:rPr>
          <w:sz w:val="24"/>
          <w:szCs w:val="24"/>
        </w:rPr>
        <w:t>]</w:t>
      </w:r>
      <w:r w:rsidR="00005F43">
        <w:rPr>
          <w:sz w:val="24"/>
          <w:szCs w:val="24"/>
        </w:rPr>
        <w:t>)</w:t>
      </w:r>
      <w:r w:rsidR="000301B1">
        <w:rPr>
          <w:sz w:val="24"/>
          <w:szCs w:val="24"/>
        </w:rPr>
        <w:t xml:space="preserve">. Wynika z tego, że rozwiązanie z najszerszą gamą dostępnych funkcjonalności </w:t>
      </w:r>
      <w:r w:rsidR="000301B1">
        <w:rPr>
          <w:sz w:val="24"/>
          <w:szCs w:val="24"/>
        </w:rPr>
        <w:lastRenderedPageBreak/>
        <w:t xml:space="preserve">dostarcza mniej niż połowę zidentyfikowanych funkcji. Potwierdza to, że rozwiązania klasy </w:t>
      </w:r>
      <w:proofErr w:type="spellStart"/>
      <w:r w:rsidR="000301B1">
        <w:rPr>
          <w:sz w:val="24"/>
          <w:szCs w:val="24"/>
        </w:rPr>
        <w:t>BPaaS</w:t>
      </w:r>
      <w:proofErr w:type="spellEnd"/>
      <w:r w:rsidR="000301B1">
        <w:rPr>
          <w:sz w:val="24"/>
          <w:szCs w:val="24"/>
        </w:rPr>
        <w:t xml:space="preserve"> są niestandaryzowanymi narzędziami branży IT.</w:t>
      </w:r>
    </w:p>
    <w:p w14:paraId="152020AA" w14:textId="24ABB719" w:rsidR="000301B1" w:rsidRDefault="000301B1" w:rsidP="00B6412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Wnioskiem na podstawie analizy wierszy, a więc pod kątem rodzaju funkcjonalności, jest przesłanka, że najwięcej rozwiązań, bo 5/9</w:t>
      </w:r>
      <w:r w:rsidR="00E737F1">
        <w:rPr>
          <w:sz w:val="24"/>
          <w:szCs w:val="24"/>
        </w:rPr>
        <w:t xml:space="preserve">, oferuje możliwość integracji z zewnętrznymi serwisami bądź aplikacjami. To spostrzeżenie, zgodne z założeniami </w:t>
      </w:r>
      <w:proofErr w:type="spellStart"/>
      <w:r w:rsidR="00E737F1">
        <w:rPr>
          <w:sz w:val="24"/>
          <w:szCs w:val="24"/>
        </w:rPr>
        <w:t>BPaaS</w:t>
      </w:r>
      <w:proofErr w:type="spellEnd"/>
      <w:r w:rsidR="00E737F1">
        <w:rPr>
          <w:sz w:val="24"/>
          <w:szCs w:val="24"/>
        </w:rPr>
        <w:t xml:space="preserve">, potwierdza rolę jaką pełnią rozwiązania </w:t>
      </w:r>
      <w:r w:rsidR="00F256D6">
        <w:rPr>
          <w:sz w:val="24"/>
          <w:szCs w:val="24"/>
        </w:rPr>
        <w:t xml:space="preserve">tego </w:t>
      </w:r>
      <w:r w:rsidR="00E737F1">
        <w:rPr>
          <w:sz w:val="24"/>
          <w:szCs w:val="24"/>
        </w:rPr>
        <w:t>typu</w:t>
      </w:r>
      <w:r w:rsidR="00F256D6">
        <w:rPr>
          <w:sz w:val="24"/>
          <w:szCs w:val="24"/>
        </w:rPr>
        <w:t>, a więc wspomagania działania istniejących systemów w obszarach problemowych</w:t>
      </w:r>
      <w:r w:rsidR="00E737F1">
        <w:rPr>
          <w:sz w:val="24"/>
          <w:szCs w:val="24"/>
        </w:rPr>
        <w:t>.</w:t>
      </w:r>
    </w:p>
    <w:p w14:paraId="6A9BF44D" w14:textId="0FA6AED9" w:rsidR="00D174D1" w:rsidRDefault="00D174D1" w:rsidP="00B6412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Kolejnym wnioskiem pochodzącym z analizy wierszy jest trudność w szybkim rozpoczęciu działania danego rozwiązania oraz braku szeroko dostępnego zaawansowanego wsparcia technicznego. Szybkie rozpoczęcie oferowane jest jedynie przez jedno rozwiązanie. Taka sama sytuacja jak w poprzednim przypadku dotyczy dodatkowych materiałów do nauki pracy z narzędziem. Może to świadczyć o niskim progu wejścia i nauczenia się pracy z tymi narzędziami lub wręcz przeciwnie – o trudnym dostępie do materiałów dydaktycznych i wysokim stopniu ich skomplikowania.</w:t>
      </w:r>
    </w:p>
    <w:p w14:paraId="27060852" w14:textId="230315C6" w:rsidR="00D174D1" w:rsidRPr="00CD1F70" w:rsidRDefault="00D174D1" w:rsidP="00B6412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Z zestawienia wynika, że rozwiązania klasy </w:t>
      </w:r>
      <w:proofErr w:type="spellStart"/>
      <w:r>
        <w:rPr>
          <w:sz w:val="24"/>
          <w:szCs w:val="24"/>
        </w:rPr>
        <w:t>BPaaS</w:t>
      </w:r>
      <w:proofErr w:type="spellEnd"/>
      <w:r>
        <w:rPr>
          <w:sz w:val="24"/>
          <w:szCs w:val="24"/>
        </w:rPr>
        <w:t xml:space="preserve"> nie oferują opcji dostosowywania środowiska do potrzeb użytkownika oraz braku wsparcia dla integrowania dodatkowych zasobów. Może to świadczyć o spójności i wysokim stopniu integracji poszczególnych rozwiązań.</w:t>
      </w:r>
    </w:p>
    <w:p w14:paraId="4FD89C77" w14:textId="552D042E" w:rsidR="009745CE" w:rsidRDefault="00D72713" w:rsidP="001B3B44">
      <w:pPr>
        <w:pStyle w:val="Nagwek2"/>
        <w:spacing w:line="360" w:lineRule="auto"/>
        <w:jc w:val="both"/>
      </w:pPr>
      <w:r>
        <w:t>Wnioski</w:t>
      </w:r>
    </w:p>
    <w:p w14:paraId="5E833787" w14:textId="144AE73B" w:rsidR="00975045" w:rsidRPr="00B517A5" w:rsidRDefault="006B5AE5" w:rsidP="006B5AE5">
      <w:pPr>
        <w:spacing w:line="360" w:lineRule="auto"/>
        <w:jc w:val="both"/>
        <w:rPr>
          <w:sz w:val="24"/>
          <w:szCs w:val="24"/>
        </w:rPr>
      </w:pPr>
      <w:r>
        <w:tab/>
      </w:r>
      <w:r w:rsidRPr="006B5AE5">
        <w:rPr>
          <w:sz w:val="24"/>
          <w:szCs w:val="24"/>
        </w:rPr>
        <w:t xml:space="preserve">Ćwiczenie laboratoryjne miało postać zadania grupowego. </w:t>
      </w:r>
      <w:r w:rsidR="00B517A5">
        <w:rPr>
          <w:sz w:val="24"/>
          <w:szCs w:val="24"/>
        </w:rPr>
        <w:t>Zadanie p</w:t>
      </w:r>
      <w:r w:rsidRPr="006B5AE5">
        <w:rPr>
          <w:sz w:val="24"/>
          <w:szCs w:val="24"/>
        </w:rPr>
        <w:t xml:space="preserve">olegało na zapoznaniu się z kontekstem omawianej dziedziny, ocenie przydatności dostępnych rozwiązań rynkowych </w:t>
      </w:r>
      <w:r>
        <w:rPr>
          <w:sz w:val="24"/>
          <w:szCs w:val="24"/>
        </w:rPr>
        <w:t>i identyfikacj</w:t>
      </w:r>
      <w:r w:rsidRPr="00B517A5">
        <w:rPr>
          <w:sz w:val="24"/>
          <w:szCs w:val="24"/>
        </w:rPr>
        <w:t xml:space="preserve">i funkcjonalności jakie miałyby być świadczone przez odszukane rozwiązania klasy </w:t>
      </w:r>
      <w:proofErr w:type="spellStart"/>
      <w:r w:rsidRPr="00B517A5">
        <w:rPr>
          <w:sz w:val="24"/>
          <w:szCs w:val="24"/>
        </w:rPr>
        <w:t>BPaaS</w:t>
      </w:r>
      <w:proofErr w:type="spellEnd"/>
      <w:r w:rsidRPr="00B517A5">
        <w:rPr>
          <w:sz w:val="24"/>
          <w:szCs w:val="24"/>
        </w:rPr>
        <w:t>.</w:t>
      </w:r>
    </w:p>
    <w:p w14:paraId="15E48782" w14:textId="066F7473" w:rsidR="00975045" w:rsidRPr="00B517A5" w:rsidRDefault="00B517A5" w:rsidP="00975045">
      <w:pPr>
        <w:spacing w:line="360" w:lineRule="auto"/>
        <w:jc w:val="both"/>
        <w:rPr>
          <w:sz w:val="24"/>
          <w:szCs w:val="24"/>
        </w:rPr>
      </w:pPr>
      <w:r w:rsidRPr="00B517A5">
        <w:rPr>
          <w:sz w:val="24"/>
          <w:szCs w:val="24"/>
        </w:rPr>
        <w:tab/>
        <w:t xml:space="preserve">Zadanie grupowe zostało wykonane przez wszystkich członków zespołu, kierując się zasadą dekompozycji zadania głównego na elementy. </w:t>
      </w:r>
      <w:r w:rsidR="005E694D">
        <w:rPr>
          <w:sz w:val="24"/>
          <w:szCs w:val="24"/>
        </w:rPr>
        <w:t xml:space="preserve">Wynikiem przeprowadzonej analizy źródeł jest zestawienie rozwiązań klasy </w:t>
      </w:r>
      <w:proofErr w:type="spellStart"/>
      <w:r w:rsidR="005E694D">
        <w:rPr>
          <w:sz w:val="24"/>
          <w:szCs w:val="24"/>
        </w:rPr>
        <w:t>BPaaS</w:t>
      </w:r>
      <w:proofErr w:type="spellEnd"/>
      <w:r w:rsidR="005E694D">
        <w:rPr>
          <w:sz w:val="24"/>
          <w:szCs w:val="24"/>
        </w:rPr>
        <w:t xml:space="preserve"> z zidentyfikowanymi funkcjonalnościami w postaci macierzowej. Przeprowadzona analiza kolumnowa nasunęła wnioski o </w:t>
      </w:r>
      <w:r w:rsidR="00D174D1">
        <w:rPr>
          <w:sz w:val="24"/>
          <w:szCs w:val="24"/>
        </w:rPr>
        <w:t>braku jednolitego wzorca dla rozwiązań tej klasy.</w:t>
      </w:r>
      <w:r w:rsidR="00FC4448">
        <w:rPr>
          <w:sz w:val="24"/>
          <w:szCs w:val="24"/>
        </w:rPr>
        <w:t xml:space="preserve"> Analiza wierszy macierzy daje możliwość zbadania jakie właściwie funkcjonalności są dostępne dla rozwiązań klasy </w:t>
      </w:r>
      <w:proofErr w:type="spellStart"/>
      <w:r w:rsidR="00FC4448">
        <w:rPr>
          <w:sz w:val="24"/>
          <w:szCs w:val="24"/>
        </w:rPr>
        <w:t>BPaaS</w:t>
      </w:r>
      <w:proofErr w:type="spellEnd"/>
      <w:r w:rsidR="00FC4448">
        <w:rPr>
          <w:sz w:val="24"/>
          <w:szCs w:val="24"/>
        </w:rPr>
        <w:t xml:space="preserve">. Najpowszechniejszą funkcjonalnością jest możliwość integracji z zewnętrznymi systemami bądź aplikacjami, a najmniej spotykanymi szybkie rozpoczęcie oraz </w:t>
      </w:r>
      <w:r w:rsidR="00B866DB">
        <w:rPr>
          <w:sz w:val="24"/>
          <w:szCs w:val="24"/>
        </w:rPr>
        <w:t>możliwość nauki z dodatkowych materiałów do zapoznania się z pracą z narzędziem.</w:t>
      </w:r>
    </w:p>
    <w:sectPr w:rsidR="00975045" w:rsidRPr="00B517A5" w:rsidSect="0061508C">
      <w:headerReference w:type="default" r:id="rId9"/>
      <w:footerReference w:type="default" r:id="rId10"/>
      <w:pgSz w:w="11907" w:h="16839" w:code="1"/>
      <w:pgMar w:top="1440" w:right="862" w:bottom="1440" w:left="1196" w:header="907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023B2" w14:textId="77777777" w:rsidR="00C459F0" w:rsidRDefault="00C459F0" w:rsidP="00296CF1">
      <w:r>
        <w:separator/>
      </w:r>
    </w:p>
    <w:p w14:paraId="74264631" w14:textId="77777777" w:rsidR="00C459F0" w:rsidRDefault="00C459F0" w:rsidP="00296CF1"/>
  </w:endnote>
  <w:endnote w:type="continuationSeparator" w:id="0">
    <w:p w14:paraId="236A0FA1" w14:textId="77777777" w:rsidR="00C459F0" w:rsidRDefault="00C459F0" w:rsidP="00296CF1">
      <w:r>
        <w:continuationSeparator/>
      </w:r>
    </w:p>
    <w:p w14:paraId="36E64E75" w14:textId="77777777" w:rsidR="00C459F0" w:rsidRDefault="00C459F0" w:rsidP="00296CF1"/>
    <w:tbl>
      <w:tblPr>
        <w:tblW w:w="0" w:type="auto"/>
        <w:tblInd w:w="7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736"/>
        <w:gridCol w:w="4334"/>
        <w:gridCol w:w="2736"/>
      </w:tblGrid>
      <w:tr w:rsidR="00C459F0" w:rsidRPr="00121CEC" w14:paraId="077D2E52" w14:textId="77777777" w:rsidTr="00296CF1">
        <w:trPr>
          <w:cantSplit/>
          <w:trHeight w:val="801"/>
        </w:trPr>
        <w:tc>
          <w:tcPr>
            <w:tcW w:w="2736" w:type="dxa"/>
            <w:tcBorders>
              <w:top w:val="double" w:sz="6" w:space="0" w:color="auto"/>
              <w:right w:val="dotted" w:sz="4" w:space="0" w:color="auto"/>
            </w:tcBorders>
            <w:vAlign w:val="center"/>
          </w:tcPr>
          <w:p w14:paraId="3C5CB678" w14:textId="77777777" w:rsidR="00C459F0" w:rsidRPr="00121CEC" w:rsidRDefault="00C459F0" w:rsidP="00A26B2B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pl-PL" w:bidi="ar-SA"/>
              </w:rPr>
              <w:drawing>
                <wp:anchor distT="0" distB="0" distL="114300" distR="114300" simplePos="0" relativeHeight="251659264" behindDoc="0" locked="0" layoutInCell="1" allowOverlap="1" wp14:anchorId="4759C4FA" wp14:editId="59E6918C">
                  <wp:simplePos x="0" y="0"/>
                  <wp:positionH relativeFrom="column">
                    <wp:posOffset>566420</wp:posOffset>
                  </wp:positionH>
                  <wp:positionV relativeFrom="paragraph">
                    <wp:posOffset>80010</wp:posOffset>
                  </wp:positionV>
                  <wp:extent cx="582930" cy="349885"/>
                  <wp:effectExtent l="19050" t="0" r="7620" b="0"/>
                  <wp:wrapThrough wrapText="bothSides">
                    <wp:wrapPolygon edited="0">
                      <wp:start x="4941" y="0"/>
                      <wp:lineTo x="-706" y="4704"/>
                      <wp:lineTo x="-706" y="14113"/>
                      <wp:lineTo x="4235" y="18817"/>
                      <wp:lineTo x="4235" y="18817"/>
                      <wp:lineTo x="16235" y="18817"/>
                      <wp:lineTo x="16235" y="18817"/>
                      <wp:lineTo x="21882" y="15289"/>
                      <wp:lineTo x="21882" y="4704"/>
                      <wp:lineTo x="16235" y="0"/>
                      <wp:lineTo x="4941" y="0"/>
                    </wp:wrapPolygon>
                  </wp:wrapThrough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930" cy="349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34" w:type="dxa"/>
            <w:tcBorders>
              <w:left w:val="nil"/>
              <w:right w:val="nil"/>
            </w:tcBorders>
            <w:vAlign w:val="center"/>
          </w:tcPr>
          <w:p w14:paraId="4BD0FCE0" w14:textId="77777777" w:rsidR="00C459F0" w:rsidRPr="00121CEC" w:rsidRDefault="00C459F0" w:rsidP="00A26B2B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121CEC">
              <w:rPr>
                <w:rFonts w:eastAsiaTheme="minorEastAsia"/>
                <w:b/>
                <w:sz w:val="24"/>
                <w:szCs w:val="24"/>
              </w:rPr>
              <w:t>Założenia projektu</w:t>
            </w:r>
          </w:p>
          <w:p w14:paraId="2B81EAB4" w14:textId="77777777" w:rsidR="00C459F0" w:rsidRPr="00121CEC" w:rsidRDefault="00C459F0" w:rsidP="00A26B2B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121CEC">
              <w:rPr>
                <w:rFonts w:eastAsiaTheme="minorEastAsia"/>
                <w:sz w:val="20"/>
                <w:szCs w:val="20"/>
              </w:rPr>
              <w:t>[Nazwa Projektu]</w:t>
            </w:r>
          </w:p>
        </w:tc>
        <w:tc>
          <w:tcPr>
            <w:tcW w:w="2736" w:type="dxa"/>
            <w:tcBorders>
              <w:top w:val="double" w:sz="6" w:space="0" w:color="auto"/>
              <w:left w:val="dotted" w:sz="4" w:space="0" w:color="auto"/>
            </w:tcBorders>
            <w:vAlign w:val="center"/>
          </w:tcPr>
          <w:p w14:paraId="3215C040" w14:textId="77777777" w:rsidR="00C459F0" w:rsidRPr="00121CEC" w:rsidRDefault="00C459F0" w:rsidP="00A26B2B">
            <w:pPr>
              <w:rPr>
                <w:rFonts w:eastAsiaTheme="minorEastAsia"/>
                <w:noProof/>
                <w:lang w:eastAsia="pl-PL"/>
              </w:rPr>
            </w:pPr>
          </w:p>
        </w:tc>
      </w:tr>
    </w:tbl>
    <w:p w14:paraId="6866B5CF" w14:textId="77777777" w:rsidR="00C459F0" w:rsidRDefault="00C459F0" w:rsidP="008F64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altName w:val="Palatino Linotype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432"/>
      <w:gridCol w:w="985"/>
      <w:gridCol w:w="4432"/>
    </w:tblGrid>
    <w:tr w:rsidR="00A51025" w14:paraId="19CE9BE4" w14:textId="77777777" w:rsidTr="00A51025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0F87F710" w14:textId="77777777" w:rsidR="00A51025" w:rsidRDefault="00A51025" w:rsidP="00A51025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6E1DEB10" w14:textId="77777777" w:rsidR="00A51025" w:rsidRPr="00A51025" w:rsidRDefault="00A51025" w:rsidP="00A51025">
          <w:pPr>
            <w:pStyle w:val="Bezodstpw"/>
            <w:rPr>
              <w:rFonts w:asciiTheme="minorHAnsi" w:hAnsiTheme="minorHAnsi"/>
              <w:sz w:val="20"/>
              <w:szCs w:val="20"/>
            </w:rPr>
          </w:pPr>
          <w:r w:rsidRPr="00A51025">
            <w:rPr>
              <w:rFonts w:asciiTheme="minorHAnsi" w:hAnsiTheme="minorHAnsi"/>
              <w:sz w:val="20"/>
              <w:szCs w:val="20"/>
            </w:rPr>
            <w:t xml:space="preserve">Strona </w:t>
          </w:r>
          <w:r w:rsidR="004F1D7C" w:rsidRPr="00A51025">
            <w:rPr>
              <w:rFonts w:asciiTheme="minorHAnsi" w:hAnsiTheme="minorHAnsi"/>
              <w:sz w:val="20"/>
              <w:szCs w:val="20"/>
            </w:rPr>
            <w:fldChar w:fldCharType="begin"/>
          </w:r>
          <w:r w:rsidRPr="00A51025">
            <w:rPr>
              <w:rFonts w:asciiTheme="minorHAnsi" w:hAnsiTheme="minorHAnsi"/>
              <w:sz w:val="20"/>
              <w:szCs w:val="20"/>
            </w:rPr>
            <w:instrText xml:space="preserve"> PAGE  \* MERGEFORMAT </w:instrText>
          </w:r>
          <w:r w:rsidR="004F1D7C" w:rsidRPr="00A51025">
            <w:rPr>
              <w:rFonts w:asciiTheme="minorHAnsi" w:hAnsiTheme="minorHAnsi"/>
              <w:sz w:val="20"/>
              <w:szCs w:val="20"/>
            </w:rPr>
            <w:fldChar w:fldCharType="separate"/>
          </w:r>
          <w:r w:rsidR="00C3433E">
            <w:rPr>
              <w:rFonts w:asciiTheme="minorHAnsi" w:hAnsiTheme="minorHAnsi"/>
              <w:noProof/>
              <w:sz w:val="20"/>
              <w:szCs w:val="20"/>
            </w:rPr>
            <w:t>2</w:t>
          </w:r>
          <w:r w:rsidR="004F1D7C" w:rsidRPr="00A51025">
            <w:rPr>
              <w:rFonts w:asciiTheme="minorHAnsi" w:hAnsiTheme="minorHAnsi"/>
              <w:sz w:val="20"/>
              <w:szCs w:val="20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0CCFC53E" w14:textId="77777777" w:rsidR="00A51025" w:rsidRDefault="00A51025" w:rsidP="00A51025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51025" w14:paraId="2190C12B" w14:textId="77777777" w:rsidTr="00A51025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263F2E6E" w14:textId="77777777" w:rsidR="00A51025" w:rsidRDefault="00A51025" w:rsidP="00A51025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60E4F911" w14:textId="77777777" w:rsidR="00A51025" w:rsidRDefault="00A51025" w:rsidP="00A51025">
          <w:pPr>
            <w:pStyle w:val="Nagwek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4B33E97A" w14:textId="77777777" w:rsidR="00A51025" w:rsidRDefault="00A51025" w:rsidP="00A51025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494F4BEA" w14:textId="77777777" w:rsidR="001B11E8" w:rsidRDefault="001B11E8" w:rsidP="00296C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F829C" w14:textId="77777777" w:rsidR="00C459F0" w:rsidRDefault="00C459F0" w:rsidP="00296CF1">
      <w:r>
        <w:separator/>
      </w:r>
    </w:p>
    <w:p w14:paraId="57426B5E" w14:textId="77777777" w:rsidR="00C459F0" w:rsidRDefault="00C459F0" w:rsidP="00296CF1"/>
  </w:footnote>
  <w:footnote w:type="continuationSeparator" w:id="0">
    <w:p w14:paraId="58354811" w14:textId="77777777" w:rsidR="00C459F0" w:rsidRDefault="00C459F0" w:rsidP="00296CF1">
      <w:r>
        <w:continuationSeparator/>
      </w:r>
    </w:p>
    <w:p w14:paraId="0F1AA16D" w14:textId="77777777" w:rsidR="00C459F0" w:rsidRDefault="00C459F0" w:rsidP="00296C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single" w:sz="12" w:space="0" w:color="000000" w:themeColor="text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97"/>
      <w:gridCol w:w="8052"/>
    </w:tblGrid>
    <w:tr w:rsidR="00CA5522" w14:paraId="6C5FF2DE" w14:textId="77777777" w:rsidTr="00CA5522">
      <w:tc>
        <w:tcPr>
          <w:tcW w:w="1809" w:type="dxa"/>
        </w:tcPr>
        <w:p w14:paraId="73AFEF7D" w14:textId="77777777" w:rsidR="00CA5522" w:rsidRDefault="00CA5522" w:rsidP="00496F4A">
          <w:r>
            <w:rPr>
              <w:noProof/>
              <w:lang w:eastAsia="pl-PL" w:bidi="ar-SA"/>
            </w:rPr>
            <w:drawing>
              <wp:inline distT="0" distB="0" distL="0" distR="0" wp14:anchorId="386D3E4C" wp14:editId="51FBBE94">
                <wp:extent cx="762000" cy="882316"/>
                <wp:effectExtent l="19050" t="0" r="0" b="0"/>
                <wp:docPr id="2" name="Obraz 4" descr="Photo: WA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Photo: WAT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4507" cy="8852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56" w:type="dxa"/>
        </w:tcPr>
        <w:p w14:paraId="3F83816D" w14:textId="77777777" w:rsidR="00CA5522" w:rsidRDefault="00CA5522" w:rsidP="00C95F29">
          <w:pPr>
            <w:jc w:val="center"/>
            <w:rPr>
              <w:b/>
              <w:sz w:val="28"/>
              <w:szCs w:val="28"/>
            </w:rPr>
          </w:pPr>
        </w:p>
        <w:p w14:paraId="3309058B" w14:textId="77777777" w:rsidR="00CA5522" w:rsidRDefault="00CA5522" w:rsidP="00CA5522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Sprawozdanie laboratoryjne</w:t>
          </w:r>
        </w:p>
        <w:p w14:paraId="7C268241" w14:textId="77777777" w:rsidR="00CA5522" w:rsidRPr="00CA5522" w:rsidRDefault="00CA5522" w:rsidP="00CA5522">
          <w:pPr>
            <w:rPr>
              <w:i/>
              <w:sz w:val="24"/>
              <w:szCs w:val="24"/>
            </w:rPr>
          </w:pPr>
          <w:r w:rsidRPr="00CA5522">
            <w:rPr>
              <w:i/>
              <w:sz w:val="24"/>
              <w:szCs w:val="24"/>
            </w:rPr>
            <w:t xml:space="preserve">Przedmiot: </w:t>
          </w:r>
          <w:r w:rsidR="00955DC8">
            <w:rPr>
              <w:i/>
              <w:sz w:val="24"/>
              <w:szCs w:val="24"/>
            </w:rPr>
            <w:t>Systemy Pracy Grupowej</w:t>
          </w:r>
        </w:p>
      </w:tc>
    </w:tr>
  </w:tbl>
  <w:p w14:paraId="37F52735" w14:textId="77777777" w:rsidR="001B11E8" w:rsidRDefault="001B11E8" w:rsidP="00296CF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84C73"/>
    <w:multiLevelType w:val="hybridMultilevel"/>
    <w:tmpl w:val="0EAAC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A73C8"/>
    <w:multiLevelType w:val="multilevel"/>
    <w:tmpl w:val="258CE4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B2312C"/>
    <w:multiLevelType w:val="multilevel"/>
    <w:tmpl w:val="258CE4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15B74E6"/>
    <w:multiLevelType w:val="hybridMultilevel"/>
    <w:tmpl w:val="CBFE8C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A492A"/>
    <w:multiLevelType w:val="hybridMultilevel"/>
    <w:tmpl w:val="4E744D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D7487"/>
    <w:multiLevelType w:val="hybridMultilevel"/>
    <w:tmpl w:val="665E9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33F14"/>
    <w:multiLevelType w:val="hybridMultilevel"/>
    <w:tmpl w:val="271E33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94753"/>
    <w:multiLevelType w:val="hybridMultilevel"/>
    <w:tmpl w:val="C012F5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6462F"/>
    <w:multiLevelType w:val="multilevel"/>
    <w:tmpl w:val="23B4056C"/>
    <w:lvl w:ilvl="0">
      <w:start w:val="1"/>
      <w:numFmt w:val="decimal"/>
      <w:pStyle w:val="Numberedlist3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Numberedlist32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pStyle w:val="Numberedlist33"/>
      <w:lvlText w:val="%3)"/>
      <w:lvlJc w:val="left"/>
      <w:pPr>
        <w:tabs>
          <w:tab w:val="num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0" w15:restartNumberingAfterBreak="0">
    <w:nsid w:val="4058258D"/>
    <w:multiLevelType w:val="hybridMultilevel"/>
    <w:tmpl w:val="797649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221A86"/>
    <w:multiLevelType w:val="multilevel"/>
    <w:tmpl w:val="1638C1B4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28802A3"/>
    <w:multiLevelType w:val="hybridMultilevel"/>
    <w:tmpl w:val="CA28E2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4" w15:restartNumberingAfterBreak="0">
    <w:nsid w:val="59AA10DB"/>
    <w:multiLevelType w:val="hybridMultilevel"/>
    <w:tmpl w:val="C212D9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484059"/>
    <w:multiLevelType w:val="singleLevel"/>
    <w:tmpl w:val="80C2143E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63075CD5"/>
    <w:multiLevelType w:val="singleLevel"/>
    <w:tmpl w:val="94A63540"/>
    <w:lvl w:ilvl="0">
      <w:start w:val="1"/>
      <w:numFmt w:val="bullet"/>
      <w:pStyle w:val="Bulletwithtext4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2"/>
      </w:rPr>
    </w:lvl>
  </w:abstractNum>
  <w:abstractNum w:abstractNumId="17" w15:restartNumberingAfterBreak="0">
    <w:nsid w:val="64F25C88"/>
    <w:multiLevelType w:val="hybridMultilevel"/>
    <w:tmpl w:val="075EE8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19" w15:restartNumberingAfterBreak="0">
    <w:nsid w:val="6B457ACF"/>
    <w:multiLevelType w:val="hybridMultilevel"/>
    <w:tmpl w:val="39FE2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B238B"/>
    <w:multiLevelType w:val="singleLevel"/>
    <w:tmpl w:val="3086DEE0"/>
    <w:lvl w:ilvl="0">
      <w:start w:val="1"/>
      <w:numFmt w:val="bullet"/>
      <w:pStyle w:val="Bulletwithtext5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21" w15:restartNumberingAfterBreak="0">
    <w:nsid w:val="6EA73AF8"/>
    <w:multiLevelType w:val="hybridMultilevel"/>
    <w:tmpl w:val="EBBE9B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270EFF"/>
    <w:multiLevelType w:val="hybridMultilevel"/>
    <w:tmpl w:val="FE0CB006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18"/>
  </w:num>
  <w:num w:numId="5">
    <w:abstractNumId w:val="13"/>
  </w:num>
  <w:num w:numId="6">
    <w:abstractNumId w:val="20"/>
  </w:num>
  <w:num w:numId="7">
    <w:abstractNumId w:val="16"/>
  </w:num>
  <w:num w:numId="8">
    <w:abstractNumId w:val="11"/>
  </w:num>
  <w:num w:numId="9">
    <w:abstractNumId w:val="17"/>
  </w:num>
  <w:num w:numId="10">
    <w:abstractNumId w:val="10"/>
  </w:num>
  <w:num w:numId="11">
    <w:abstractNumId w:val="19"/>
  </w:num>
  <w:num w:numId="12">
    <w:abstractNumId w:val="12"/>
  </w:num>
  <w:num w:numId="13">
    <w:abstractNumId w:val="3"/>
  </w:num>
  <w:num w:numId="14">
    <w:abstractNumId w:val="6"/>
  </w:num>
  <w:num w:numId="15">
    <w:abstractNumId w:val="7"/>
  </w:num>
  <w:num w:numId="16">
    <w:abstractNumId w:val="21"/>
  </w:num>
  <w:num w:numId="17">
    <w:abstractNumId w:val="5"/>
  </w:num>
  <w:num w:numId="18">
    <w:abstractNumId w:val="14"/>
  </w:num>
  <w:num w:numId="19">
    <w:abstractNumId w:val="4"/>
  </w:num>
  <w:num w:numId="20">
    <w:abstractNumId w:val="2"/>
  </w:num>
  <w:num w:numId="21">
    <w:abstractNumId w:val="1"/>
  </w:num>
  <w:num w:numId="22">
    <w:abstractNumId w:val="22"/>
  </w:num>
  <w:num w:numId="23">
    <w:abstractNumId w:va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638"/>
    <w:rsid w:val="00005F43"/>
    <w:rsid w:val="0002246A"/>
    <w:rsid w:val="00026972"/>
    <w:rsid w:val="000301B1"/>
    <w:rsid w:val="00045DE4"/>
    <w:rsid w:val="00062B51"/>
    <w:rsid w:val="000650CC"/>
    <w:rsid w:val="000746E4"/>
    <w:rsid w:val="00084E3A"/>
    <w:rsid w:val="0008667C"/>
    <w:rsid w:val="00097765"/>
    <w:rsid w:val="000B3858"/>
    <w:rsid w:val="000C61FE"/>
    <w:rsid w:val="000E06AC"/>
    <w:rsid w:val="0011015B"/>
    <w:rsid w:val="001109AF"/>
    <w:rsid w:val="00114744"/>
    <w:rsid w:val="00121CEC"/>
    <w:rsid w:val="00126CBB"/>
    <w:rsid w:val="00127A83"/>
    <w:rsid w:val="00135551"/>
    <w:rsid w:val="00135753"/>
    <w:rsid w:val="001437B8"/>
    <w:rsid w:val="001515BB"/>
    <w:rsid w:val="00156345"/>
    <w:rsid w:val="0016549B"/>
    <w:rsid w:val="00166A53"/>
    <w:rsid w:val="00172950"/>
    <w:rsid w:val="001732D6"/>
    <w:rsid w:val="00196C9D"/>
    <w:rsid w:val="00197094"/>
    <w:rsid w:val="001A0651"/>
    <w:rsid w:val="001A5F00"/>
    <w:rsid w:val="001B11E8"/>
    <w:rsid w:val="001B2E90"/>
    <w:rsid w:val="001B3B44"/>
    <w:rsid w:val="001C5836"/>
    <w:rsid w:val="001E1BE9"/>
    <w:rsid w:val="001E3664"/>
    <w:rsid w:val="001F5EC4"/>
    <w:rsid w:val="00204C9D"/>
    <w:rsid w:val="00223431"/>
    <w:rsid w:val="00226B4D"/>
    <w:rsid w:val="00231811"/>
    <w:rsid w:val="00236DB4"/>
    <w:rsid w:val="002610F4"/>
    <w:rsid w:val="00293A57"/>
    <w:rsid w:val="00294A23"/>
    <w:rsid w:val="00296CF1"/>
    <w:rsid w:val="002A2AB0"/>
    <w:rsid w:val="002C640E"/>
    <w:rsid w:val="002F3EE2"/>
    <w:rsid w:val="002F7D66"/>
    <w:rsid w:val="00307945"/>
    <w:rsid w:val="003144A9"/>
    <w:rsid w:val="00332251"/>
    <w:rsid w:val="00360F26"/>
    <w:rsid w:val="00383380"/>
    <w:rsid w:val="0039495B"/>
    <w:rsid w:val="00394B9C"/>
    <w:rsid w:val="003A1180"/>
    <w:rsid w:val="003A15EC"/>
    <w:rsid w:val="003A6AEB"/>
    <w:rsid w:val="003D79A4"/>
    <w:rsid w:val="003E74DE"/>
    <w:rsid w:val="00416638"/>
    <w:rsid w:val="004422A6"/>
    <w:rsid w:val="00443953"/>
    <w:rsid w:val="00452B7B"/>
    <w:rsid w:val="00467B0E"/>
    <w:rsid w:val="00496F4A"/>
    <w:rsid w:val="0049707B"/>
    <w:rsid w:val="004A460B"/>
    <w:rsid w:val="004E735E"/>
    <w:rsid w:val="004F1D7C"/>
    <w:rsid w:val="00520C51"/>
    <w:rsid w:val="005232C4"/>
    <w:rsid w:val="00523F0A"/>
    <w:rsid w:val="0054570B"/>
    <w:rsid w:val="00551D88"/>
    <w:rsid w:val="0055684F"/>
    <w:rsid w:val="00586F44"/>
    <w:rsid w:val="0059357A"/>
    <w:rsid w:val="0059740E"/>
    <w:rsid w:val="005A4FF9"/>
    <w:rsid w:val="005B6748"/>
    <w:rsid w:val="005D6B9E"/>
    <w:rsid w:val="005E1FCC"/>
    <w:rsid w:val="005E694D"/>
    <w:rsid w:val="00603A5D"/>
    <w:rsid w:val="0061508C"/>
    <w:rsid w:val="0062257A"/>
    <w:rsid w:val="00630616"/>
    <w:rsid w:val="0064746A"/>
    <w:rsid w:val="0067133E"/>
    <w:rsid w:val="006817EF"/>
    <w:rsid w:val="0068570E"/>
    <w:rsid w:val="006874F8"/>
    <w:rsid w:val="0069368B"/>
    <w:rsid w:val="006A2DE9"/>
    <w:rsid w:val="006B5AE5"/>
    <w:rsid w:val="006C25F1"/>
    <w:rsid w:val="006C2933"/>
    <w:rsid w:val="006F2AC1"/>
    <w:rsid w:val="00700129"/>
    <w:rsid w:val="00700EDF"/>
    <w:rsid w:val="007116DE"/>
    <w:rsid w:val="00747BBE"/>
    <w:rsid w:val="007521FD"/>
    <w:rsid w:val="007711D1"/>
    <w:rsid w:val="007A0646"/>
    <w:rsid w:val="007B26F9"/>
    <w:rsid w:val="007E3C55"/>
    <w:rsid w:val="008025FB"/>
    <w:rsid w:val="00803755"/>
    <w:rsid w:val="00817EE7"/>
    <w:rsid w:val="0082150B"/>
    <w:rsid w:val="00824102"/>
    <w:rsid w:val="0085025B"/>
    <w:rsid w:val="00863879"/>
    <w:rsid w:val="00886A34"/>
    <w:rsid w:val="008B7701"/>
    <w:rsid w:val="008C2DCB"/>
    <w:rsid w:val="008D151B"/>
    <w:rsid w:val="008D43A5"/>
    <w:rsid w:val="008F4270"/>
    <w:rsid w:val="008F6438"/>
    <w:rsid w:val="00902567"/>
    <w:rsid w:val="00916F67"/>
    <w:rsid w:val="00921E82"/>
    <w:rsid w:val="009222F8"/>
    <w:rsid w:val="009243E4"/>
    <w:rsid w:val="00927EE8"/>
    <w:rsid w:val="00936859"/>
    <w:rsid w:val="00955DC8"/>
    <w:rsid w:val="00962A03"/>
    <w:rsid w:val="009745CE"/>
    <w:rsid w:val="00975045"/>
    <w:rsid w:val="009759AD"/>
    <w:rsid w:val="00984512"/>
    <w:rsid w:val="009936DC"/>
    <w:rsid w:val="009C20FE"/>
    <w:rsid w:val="009C796A"/>
    <w:rsid w:val="009D0F09"/>
    <w:rsid w:val="009D111F"/>
    <w:rsid w:val="009D124A"/>
    <w:rsid w:val="009F6D77"/>
    <w:rsid w:val="009F7CF1"/>
    <w:rsid w:val="00A05A19"/>
    <w:rsid w:val="00A05A55"/>
    <w:rsid w:val="00A26B2B"/>
    <w:rsid w:val="00A27F2A"/>
    <w:rsid w:val="00A31FDB"/>
    <w:rsid w:val="00A37627"/>
    <w:rsid w:val="00A51025"/>
    <w:rsid w:val="00A666A9"/>
    <w:rsid w:val="00A67397"/>
    <w:rsid w:val="00A74A58"/>
    <w:rsid w:val="00A76B05"/>
    <w:rsid w:val="00A87BBB"/>
    <w:rsid w:val="00A93432"/>
    <w:rsid w:val="00AA1D68"/>
    <w:rsid w:val="00AA7110"/>
    <w:rsid w:val="00AB1988"/>
    <w:rsid w:val="00AB3B6A"/>
    <w:rsid w:val="00AC1736"/>
    <w:rsid w:val="00AC5ED7"/>
    <w:rsid w:val="00AD48CC"/>
    <w:rsid w:val="00AE5FAD"/>
    <w:rsid w:val="00B02A7F"/>
    <w:rsid w:val="00B05221"/>
    <w:rsid w:val="00B2450F"/>
    <w:rsid w:val="00B260B1"/>
    <w:rsid w:val="00B33944"/>
    <w:rsid w:val="00B404D7"/>
    <w:rsid w:val="00B517A5"/>
    <w:rsid w:val="00B5508E"/>
    <w:rsid w:val="00B6412E"/>
    <w:rsid w:val="00B86387"/>
    <w:rsid w:val="00B866DB"/>
    <w:rsid w:val="00B92829"/>
    <w:rsid w:val="00B92E2F"/>
    <w:rsid w:val="00BA34CE"/>
    <w:rsid w:val="00BA45D2"/>
    <w:rsid w:val="00BB4030"/>
    <w:rsid w:val="00BD1B16"/>
    <w:rsid w:val="00BE6CA0"/>
    <w:rsid w:val="00C02C89"/>
    <w:rsid w:val="00C05DC5"/>
    <w:rsid w:val="00C3433E"/>
    <w:rsid w:val="00C35854"/>
    <w:rsid w:val="00C459F0"/>
    <w:rsid w:val="00C55A44"/>
    <w:rsid w:val="00C91B3F"/>
    <w:rsid w:val="00C95F29"/>
    <w:rsid w:val="00CA1594"/>
    <w:rsid w:val="00CA5522"/>
    <w:rsid w:val="00CA6B18"/>
    <w:rsid w:val="00CC1DE3"/>
    <w:rsid w:val="00CD1F70"/>
    <w:rsid w:val="00CF267C"/>
    <w:rsid w:val="00CF7084"/>
    <w:rsid w:val="00D02B43"/>
    <w:rsid w:val="00D051BF"/>
    <w:rsid w:val="00D165A0"/>
    <w:rsid w:val="00D174D1"/>
    <w:rsid w:val="00D2078A"/>
    <w:rsid w:val="00D33FCE"/>
    <w:rsid w:val="00D54FDF"/>
    <w:rsid w:val="00D5641C"/>
    <w:rsid w:val="00D72713"/>
    <w:rsid w:val="00D75DC3"/>
    <w:rsid w:val="00D84BD6"/>
    <w:rsid w:val="00D9022B"/>
    <w:rsid w:val="00DB7FBA"/>
    <w:rsid w:val="00DC2037"/>
    <w:rsid w:val="00DD41A2"/>
    <w:rsid w:val="00DD42EA"/>
    <w:rsid w:val="00DD4850"/>
    <w:rsid w:val="00DE043D"/>
    <w:rsid w:val="00DF579B"/>
    <w:rsid w:val="00E1203B"/>
    <w:rsid w:val="00E2609A"/>
    <w:rsid w:val="00E26675"/>
    <w:rsid w:val="00E34EBB"/>
    <w:rsid w:val="00E41B89"/>
    <w:rsid w:val="00E4547E"/>
    <w:rsid w:val="00E737F1"/>
    <w:rsid w:val="00EA4D6F"/>
    <w:rsid w:val="00EB1392"/>
    <w:rsid w:val="00EC19B6"/>
    <w:rsid w:val="00EC4C2C"/>
    <w:rsid w:val="00EC70DC"/>
    <w:rsid w:val="00ED0CF7"/>
    <w:rsid w:val="00ED2B93"/>
    <w:rsid w:val="00ED3864"/>
    <w:rsid w:val="00ED66E5"/>
    <w:rsid w:val="00EE0694"/>
    <w:rsid w:val="00F07A9F"/>
    <w:rsid w:val="00F114DD"/>
    <w:rsid w:val="00F22FB7"/>
    <w:rsid w:val="00F256D6"/>
    <w:rsid w:val="00F54715"/>
    <w:rsid w:val="00F6011A"/>
    <w:rsid w:val="00F64385"/>
    <w:rsid w:val="00F66464"/>
    <w:rsid w:val="00F93421"/>
    <w:rsid w:val="00F94919"/>
    <w:rsid w:val="00FA02D0"/>
    <w:rsid w:val="00FA0A65"/>
    <w:rsid w:val="00FA207F"/>
    <w:rsid w:val="00FA79B7"/>
    <w:rsid w:val="00FB1B49"/>
    <w:rsid w:val="00FB5594"/>
    <w:rsid w:val="00FC4448"/>
    <w:rsid w:val="00FC7CAF"/>
    <w:rsid w:val="00FE0300"/>
    <w:rsid w:val="00FF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391FFE"/>
  <w15:docId w15:val="{41A8F450-A05E-4A04-AF4F-0312BA9C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96CF1"/>
    <w:rPr>
      <w:sz w:val="22"/>
      <w:szCs w:val="22"/>
      <w:lang w:eastAsia="en-US" w:bidi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26B2B"/>
    <w:pPr>
      <w:keepNext/>
      <w:numPr>
        <w:numId w:val="8"/>
      </w:numPr>
      <w:spacing w:before="240" w:after="60"/>
      <w:outlineLvl w:val="0"/>
    </w:pPr>
    <w:rPr>
      <w:b/>
      <w:bCs/>
      <w:kern w:val="32"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2450F"/>
    <w:pPr>
      <w:keepNext/>
      <w:numPr>
        <w:ilvl w:val="1"/>
        <w:numId w:val="8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B11E8"/>
    <w:pPr>
      <w:keepNext/>
      <w:spacing w:before="240" w:after="60"/>
      <w:outlineLvl w:val="2"/>
    </w:pPr>
    <w:rPr>
      <w:b/>
      <w:bCs/>
      <w:sz w:val="24"/>
      <w:szCs w:val="26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96CF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296CF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296CF1"/>
    <w:pPr>
      <w:spacing w:before="240" w:after="60"/>
      <w:outlineLvl w:val="5"/>
    </w:pPr>
    <w:rPr>
      <w:b/>
      <w:bCs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296CF1"/>
    <w:p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296CF1"/>
    <w:p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296CF1"/>
    <w:pPr>
      <w:spacing w:before="240" w:after="60"/>
      <w:outlineLvl w:val="8"/>
    </w:pPr>
    <w:rPr>
      <w:rFonts w:ascii="Cambria" w:hAnsi="Cambri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rsid w:val="008F6438"/>
    <w:pPr>
      <w:spacing w:before="60" w:after="360"/>
      <w:jc w:val="center"/>
    </w:pPr>
    <w:rPr>
      <w:i/>
      <w:sz w:val="16"/>
    </w:rPr>
  </w:style>
  <w:style w:type="paragraph" w:customStyle="1" w:styleId="Table">
    <w:name w:val="Table"/>
    <w:basedOn w:val="Normalny"/>
    <w:rsid w:val="008F6438"/>
    <w:pPr>
      <w:spacing w:before="40" w:after="40"/>
    </w:pPr>
  </w:style>
  <w:style w:type="paragraph" w:styleId="Nagwek">
    <w:name w:val="header"/>
    <w:basedOn w:val="Normalny"/>
    <w:link w:val="NagwekZnak"/>
    <w:uiPriority w:val="99"/>
    <w:rsid w:val="008F6438"/>
    <w:pPr>
      <w:tabs>
        <w:tab w:val="center" w:pos="4320"/>
        <w:tab w:val="right" w:pos="8640"/>
      </w:tabs>
    </w:pPr>
  </w:style>
  <w:style w:type="paragraph" w:customStyle="1" w:styleId="Bulletwithtext1">
    <w:name w:val="Bullet with text 1"/>
    <w:basedOn w:val="Normalny"/>
    <w:rsid w:val="008F6438"/>
    <w:pPr>
      <w:numPr>
        <w:numId w:val="5"/>
      </w:numPr>
    </w:pPr>
  </w:style>
  <w:style w:type="paragraph" w:customStyle="1" w:styleId="Bulletwithtext2">
    <w:name w:val="Bullet with text 2"/>
    <w:basedOn w:val="Normalny"/>
    <w:rsid w:val="008F6438"/>
    <w:pPr>
      <w:numPr>
        <w:numId w:val="3"/>
      </w:numPr>
    </w:pPr>
  </w:style>
  <w:style w:type="paragraph" w:customStyle="1" w:styleId="Header1">
    <w:name w:val="Header 1"/>
    <w:basedOn w:val="Normalny"/>
    <w:next w:val="Normalny"/>
    <w:rsid w:val="008F6438"/>
    <w:pPr>
      <w:keepLines/>
      <w:spacing w:before="80" w:after="80"/>
      <w:jc w:val="center"/>
    </w:pPr>
  </w:style>
  <w:style w:type="paragraph" w:customStyle="1" w:styleId="Header2">
    <w:name w:val="Header 2"/>
    <w:basedOn w:val="Header1"/>
    <w:next w:val="Normalny"/>
    <w:rsid w:val="008F6438"/>
    <w:pPr>
      <w:jc w:val="right"/>
    </w:pPr>
  </w:style>
  <w:style w:type="paragraph" w:customStyle="1" w:styleId="Header3">
    <w:name w:val="Header 3"/>
    <w:basedOn w:val="Header1"/>
    <w:next w:val="Normalny"/>
    <w:rsid w:val="008F6438"/>
    <w:pPr>
      <w:jc w:val="left"/>
    </w:pPr>
  </w:style>
  <w:style w:type="paragraph" w:styleId="Spistreci2">
    <w:name w:val="toc 2"/>
    <w:basedOn w:val="Normalny"/>
    <w:next w:val="Normalny"/>
    <w:semiHidden/>
    <w:rsid w:val="008F6438"/>
    <w:pPr>
      <w:tabs>
        <w:tab w:val="left" w:pos="1021"/>
        <w:tab w:val="right" w:leader="dot" w:pos="9806"/>
      </w:tabs>
      <w:spacing w:before="60" w:after="60"/>
      <w:ind w:left="1020" w:hanging="680"/>
    </w:pPr>
    <w:rPr>
      <w:noProof/>
    </w:rPr>
  </w:style>
  <w:style w:type="paragraph" w:customStyle="1" w:styleId="Bulletwithtext3">
    <w:name w:val="Bullet with text 3"/>
    <w:basedOn w:val="Normalny"/>
    <w:rsid w:val="008F6438"/>
    <w:pPr>
      <w:numPr>
        <w:numId w:val="4"/>
      </w:numPr>
    </w:pPr>
  </w:style>
  <w:style w:type="paragraph" w:styleId="Tytu">
    <w:name w:val="Title"/>
    <w:basedOn w:val="Normalny"/>
    <w:next w:val="Normalny"/>
    <w:link w:val="TytuZnak"/>
    <w:uiPriority w:val="10"/>
    <w:qFormat/>
    <w:rsid w:val="00296CF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paragraph" w:customStyle="1" w:styleId="Numberedlist1">
    <w:name w:val="Numbered list 1"/>
    <w:basedOn w:val="Normalny"/>
    <w:next w:val="Normalny"/>
    <w:rsid w:val="008F6438"/>
    <w:pPr>
      <w:numPr>
        <w:numId w:val="1"/>
      </w:numPr>
    </w:pPr>
  </w:style>
  <w:style w:type="paragraph" w:customStyle="1" w:styleId="Numberedlist31">
    <w:name w:val="Numbered list 3.1"/>
    <w:basedOn w:val="Nagwek1"/>
    <w:next w:val="Normalny"/>
    <w:rsid w:val="008F6438"/>
    <w:pPr>
      <w:numPr>
        <w:numId w:val="2"/>
      </w:numPr>
    </w:pPr>
  </w:style>
  <w:style w:type="paragraph" w:customStyle="1" w:styleId="HPInternal">
    <w:name w:val="HP_Internal"/>
    <w:basedOn w:val="Normalny"/>
    <w:next w:val="Normalny"/>
    <w:rsid w:val="008F6438"/>
    <w:rPr>
      <w:i/>
      <w:sz w:val="18"/>
    </w:rPr>
  </w:style>
  <w:style w:type="paragraph" w:styleId="Spistreci1">
    <w:name w:val="toc 1"/>
    <w:basedOn w:val="Normalny"/>
    <w:next w:val="Normalny"/>
    <w:semiHidden/>
    <w:rsid w:val="008F6438"/>
    <w:pPr>
      <w:tabs>
        <w:tab w:val="left" w:pos="340"/>
        <w:tab w:val="right" w:leader="dot" w:pos="9806"/>
      </w:tabs>
      <w:spacing w:before="60" w:after="60"/>
    </w:pPr>
    <w:rPr>
      <w:b/>
      <w:noProof/>
    </w:rPr>
  </w:style>
  <w:style w:type="paragraph" w:customStyle="1" w:styleId="TitlePageHeader">
    <w:name w:val="TitlePage_Header"/>
    <w:basedOn w:val="Normalny"/>
    <w:rsid w:val="008F6438"/>
    <w:pPr>
      <w:spacing w:before="240" w:after="240"/>
      <w:ind w:left="3240"/>
    </w:pPr>
    <w:rPr>
      <w:b/>
      <w:sz w:val="32"/>
    </w:rPr>
  </w:style>
  <w:style w:type="paragraph" w:customStyle="1" w:styleId="TitlePageTopBorder">
    <w:name w:val="TitlePage_TopBorder"/>
    <w:basedOn w:val="TitlePageHeader"/>
    <w:next w:val="TitlePageHeader"/>
    <w:rsid w:val="008F6438"/>
    <w:pPr>
      <w:pBdr>
        <w:top w:val="single" w:sz="18" w:space="1" w:color="auto"/>
      </w:pBdr>
    </w:pPr>
  </w:style>
  <w:style w:type="paragraph" w:customStyle="1" w:styleId="Numberedlist32">
    <w:name w:val="Numbered list 3.2"/>
    <w:basedOn w:val="Nagwek2"/>
    <w:next w:val="Normalny"/>
    <w:rsid w:val="008F6438"/>
    <w:pPr>
      <w:numPr>
        <w:numId w:val="2"/>
      </w:numPr>
    </w:pPr>
  </w:style>
  <w:style w:type="paragraph" w:customStyle="1" w:styleId="Bulletwithtext4">
    <w:name w:val="Bullet with text 4"/>
    <w:basedOn w:val="Normalny"/>
    <w:rsid w:val="008F6438"/>
    <w:pPr>
      <w:numPr>
        <w:numId w:val="7"/>
      </w:numPr>
    </w:pPr>
  </w:style>
  <w:style w:type="paragraph" w:customStyle="1" w:styleId="Numberedlist33">
    <w:name w:val="Numbered list 3.3"/>
    <w:basedOn w:val="Nagwek3"/>
    <w:next w:val="Normalny"/>
    <w:rsid w:val="008F6438"/>
    <w:pPr>
      <w:numPr>
        <w:ilvl w:val="2"/>
        <w:numId w:val="2"/>
      </w:numPr>
    </w:pPr>
  </w:style>
  <w:style w:type="paragraph" w:customStyle="1" w:styleId="TableHeading">
    <w:name w:val="Table_Heading"/>
    <w:basedOn w:val="Normalny"/>
    <w:next w:val="Table"/>
    <w:rsid w:val="008F6438"/>
    <w:pPr>
      <w:keepNext/>
      <w:keepLines/>
      <w:spacing w:before="40" w:after="40"/>
    </w:pPr>
    <w:rPr>
      <w:b/>
    </w:rPr>
  </w:style>
  <w:style w:type="paragraph" w:styleId="Spistreci3">
    <w:name w:val="toc 3"/>
    <w:basedOn w:val="Normalny"/>
    <w:next w:val="Normalny"/>
    <w:semiHidden/>
    <w:rsid w:val="008F6438"/>
    <w:pPr>
      <w:tabs>
        <w:tab w:val="left" w:pos="1021"/>
        <w:tab w:val="right" w:leader="dot" w:pos="9806"/>
      </w:tabs>
      <w:spacing w:before="60" w:after="60"/>
      <w:ind w:left="1020" w:hanging="680"/>
    </w:pPr>
    <w:rPr>
      <w:i/>
      <w:noProof/>
    </w:rPr>
  </w:style>
  <w:style w:type="paragraph" w:customStyle="1" w:styleId="TableTitle">
    <w:name w:val="Table_Title"/>
    <w:basedOn w:val="Normalny"/>
    <w:next w:val="Normalny"/>
    <w:rsid w:val="008F6438"/>
    <w:pPr>
      <w:keepNext/>
      <w:keepLines/>
      <w:spacing w:before="240" w:after="60"/>
    </w:pPr>
    <w:rPr>
      <w:b/>
    </w:rPr>
  </w:style>
  <w:style w:type="paragraph" w:styleId="Spistreci4">
    <w:name w:val="toc 4"/>
    <w:basedOn w:val="Normalny"/>
    <w:next w:val="Normalny"/>
    <w:semiHidden/>
    <w:rsid w:val="008F6438"/>
    <w:pPr>
      <w:tabs>
        <w:tab w:val="left" w:pos="1021"/>
        <w:tab w:val="left" w:pos="1123"/>
        <w:tab w:val="left" w:pos="1225"/>
        <w:tab w:val="right" w:leader="dot" w:pos="9806"/>
      </w:tabs>
      <w:spacing w:before="60" w:after="60"/>
      <w:ind w:left="1020" w:hanging="680"/>
    </w:pPr>
    <w:rPr>
      <w:noProof/>
      <w:sz w:val="18"/>
    </w:rPr>
  </w:style>
  <w:style w:type="paragraph" w:customStyle="1" w:styleId="TOCHeading">
    <w:name w:val="TOC_Heading"/>
    <w:basedOn w:val="Normalny"/>
    <w:next w:val="Normalny"/>
    <w:rsid w:val="008F6438"/>
    <w:pPr>
      <w:keepNext/>
      <w:spacing w:before="80" w:after="120"/>
    </w:pPr>
    <w:rPr>
      <w:b/>
      <w:sz w:val="24"/>
    </w:rPr>
  </w:style>
  <w:style w:type="paragraph" w:customStyle="1" w:styleId="TableCenter">
    <w:name w:val="Table_Center"/>
    <w:basedOn w:val="Table"/>
    <w:rsid w:val="008F6438"/>
    <w:pPr>
      <w:jc w:val="center"/>
    </w:pPr>
  </w:style>
  <w:style w:type="paragraph" w:customStyle="1" w:styleId="Numberedlist21">
    <w:name w:val="Numbered list 2.1"/>
    <w:basedOn w:val="Nagwek1"/>
    <w:next w:val="Normalny"/>
    <w:rsid w:val="008F6438"/>
    <w:pPr>
      <w:numPr>
        <w:numId w:val="0"/>
      </w:numPr>
      <w:tabs>
        <w:tab w:val="left" w:pos="720"/>
      </w:tabs>
      <w:ind w:left="720" w:hanging="720"/>
    </w:pPr>
  </w:style>
  <w:style w:type="paragraph" w:customStyle="1" w:styleId="Numberedlist22">
    <w:name w:val="Numbered list 2.2"/>
    <w:basedOn w:val="Nagwek2"/>
    <w:next w:val="Normalny"/>
    <w:rsid w:val="008F6438"/>
    <w:pPr>
      <w:numPr>
        <w:ilvl w:val="0"/>
        <w:numId w:val="0"/>
      </w:numPr>
      <w:tabs>
        <w:tab w:val="left" w:pos="720"/>
      </w:tabs>
      <w:ind w:left="720" w:hanging="720"/>
    </w:pPr>
  </w:style>
  <w:style w:type="paragraph" w:customStyle="1" w:styleId="Numberedlist23">
    <w:name w:val="Numbered list 2.3"/>
    <w:basedOn w:val="Nagwek3"/>
    <w:next w:val="Normalny"/>
    <w:rsid w:val="008F6438"/>
    <w:pPr>
      <w:tabs>
        <w:tab w:val="left" w:pos="1080"/>
        <w:tab w:val="left" w:pos="1440"/>
      </w:tabs>
      <w:ind w:left="1080" w:hanging="1080"/>
    </w:pPr>
  </w:style>
  <w:style w:type="paragraph" w:customStyle="1" w:styleId="Numberedlist24">
    <w:name w:val="Numbered list 2.4"/>
    <w:basedOn w:val="Nagwek4"/>
    <w:next w:val="Normalny"/>
    <w:rsid w:val="008F6438"/>
    <w:pPr>
      <w:tabs>
        <w:tab w:val="left" w:pos="1080"/>
        <w:tab w:val="left" w:pos="1440"/>
        <w:tab w:val="left" w:pos="1800"/>
      </w:tabs>
      <w:ind w:left="1080" w:hanging="1080"/>
    </w:pPr>
  </w:style>
  <w:style w:type="paragraph" w:customStyle="1" w:styleId="NormalUserEntry">
    <w:name w:val="Normal_UserEntry"/>
    <w:basedOn w:val="Normalny"/>
    <w:rsid w:val="008F6438"/>
    <w:rPr>
      <w:color w:val="FF0000"/>
    </w:rPr>
  </w:style>
  <w:style w:type="paragraph" w:customStyle="1" w:styleId="TitleCenter">
    <w:name w:val="Title_Center"/>
    <w:basedOn w:val="Tytu"/>
    <w:rsid w:val="008F6438"/>
  </w:style>
  <w:style w:type="paragraph" w:customStyle="1" w:styleId="TableSmall">
    <w:name w:val="Table_Small"/>
    <w:basedOn w:val="Table"/>
    <w:rsid w:val="008F6438"/>
    <w:rPr>
      <w:sz w:val="16"/>
    </w:rPr>
  </w:style>
  <w:style w:type="character" w:customStyle="1" w:styleId="CharacterUserEntry">
    <w:name w:val="Character UserEntry"/>
    <w:basedOn w:val="Domylnaczcionkaakapitu"/>
    <w:rsid w:val="008F6438"/>
    <w:rPr>
      <w:color w:val="FF0000"/>
    </w:rPr>
  </w:style>
  <w:style w:type="paragraph" w:customStyle="1" w:styleId="TableHeadingCenter">
    <w:name w:val="Table_Heading_Center"/>
    <w:basedOn w:val="TableHeading"/>
    <w:rsid w:val="008F6438"/>
    <w:pPr>
      <w:jc w:val="center"/>
    </w:pPr>
  </w:style>
  <w:style w:type="paragraph" w:customStyle="1" w:styleId="TableSmHeading">
    <w:name w:val="Table_Sm_Heading"/>
    <w:basedOn w:val="TableHeading"/>
    <w:rsid w:val="008F6438"/>
    <w:pPr>
      <w:spacing w:before="60"/>
    </w:pPr>
    <w:rPr>
      <w:sz w:val="16"/>
    </w:rPr>
  </w:style>
  <w:style w:type="paragraph" w:customStyle="1" w:styleId="TableSmHeadingCenter">
    <w:name w:val="Table_Sm_Heading_Center"/>
    <w:basedOn w:val="TableSmHeading"/>
    <w:rsid w:val="008F6438"/>
    <w:pPr>
      <w:jc w:val="center"/>
    </w:pPr>
  </w:style>
  <w:style w:type="paragraph" w:customStyle="1" w:styleId="TableRight">
    <w:name w:val="Table_Right"/>
    <w:basedOn w:val="Table"/>
    <w:rsid w:val="008F6438"/>
    <w:pPr>
      <w:jc w:val="right"/>
    </w:pPr>
  </w:style>
  <w:style w:type="paragraph" w:customStyle="1" w:styleId="TableSmallRight">
    <w:name w:val="Table_Small_Right"/>
    <w:basedOn w:val="TableSmall"/>
    <w:rsid w:val="008F6438"/>
    <w:pPr>
      <w:jc w:val="right"/>
    </w:pPr>
  </w:style>
  <w:style w:type="paragraph" w:customStyle="1" w:styleId="TableSmallCenter">
    <w:name w:val="Table_Small_Center"/>
    <w:basedOn w:val="TableSmall"/>
    <w:rsid w:val="008F6438"/>
    <w:pPr>
      <w:jc w:val="center"/>
    </w:pPr>
  </w:style>
  <w:style w:type="paragraph" w:styleId="Tekstpodstawowy">
    <w:name w:val="Body Text"/>
    <w:basedOn w:val="Normalny"/>
    <w:rsid w:val="008F6438"/>
    <w:pPr>
      <w:spacing w:after="120"/>
    </w:pPr>
  </w:style>
  <w:style w:type="paragraph" w:styleId="Zwrotpoegnalny">
    <w:name w:val="Closing"/>
    <w:basedOn w:val="Normalny"/>
    <w:rsid w:val="008F6438"/>
    <w:pPr>
      <w:ind w:left="4320"/>
      <w:jc w:val="right"/>
    </w:pPr>
  </w:style>
  <w:style w:type="character" w:styleId="Odwoaniedokomentarza">
    <w:name w:val="annotation reference"/>
    <w:basedOn w:val="Domylnaczcionkaakapitu"/>
    <w:semiHidden/>
    <w:rsid w:val="008F6438"/>
    <w:rPr>
      <w:rFonts w:ascii="Arial" w:hAnsi="Arial"/>
      <w:sz w:val="16"/>
    </w:rPr>
  </w:style>
  <w:style w:type="paragraph" w:styleId="Zwykytekst">
    <w:name w:val="Plain Text"/>
    <w:basedOn w:val="Normalny"/>
    <w:rsid w:val="008F6438"/>
    <w:rPr>
      <w:rFonts w:ascii="Times New Roman" w:hAnsi="Times New Roman"/>
    </w:rPr>
  </w:style>
  <w:style w:type="paragraph" w:customStyle="1" w:styleId="HPTableTitle">
    <w:name w:val="HP_Table_Title"/>
    <w:basedOn w:val="Normalny"/>
    <w:next w:val="Normalny"/>
    <w:rsid w:val="008F6438"/>
    <w:pPr>
      <w:keepNext/>
      <w:keepLines/>
      <w:spacing w:before="240" w:after="60"/>
    </w:pPr>
    <w:rPr>
      <w:b/>
      <w:sz w:val="18"/>
    </w:rPr>
  </w:style>
  <w:style w:type="character" w:styleId="Numerstrony">
    <w:name w:val="page number"/>
    <w:basedOn w:val="Domylnaczcionkaakapitu"/>
    <w:rsid w:val="008F6438"/>
    <w:rPr>
      <w:rFonts w:ascii="Arial" w:hAnsi="Arial"/>
      <w:sz w:val="18"/>
    </w:rPr>
  </w:style>
  <w:style w:type="paragraph" w:styleId="Stopka">
    <w:name w:val="footer"/>
    <w:basedOn w:val="Normalny"/>
    <w:link w:val="StopkaZnak"/>
    <w:uiPriority w:val="99"/>
    <w:rsid w:val="008F6438"/>
    <w:pPr>
      <w:tabs>
        <w:tab w:val="center" w:pos="4320"/>
        <w:tab w:val="right" w:pos="8640"/>
      </w:tabs>
    </w:pPr>
  </w:style>
  <w:style w:type="paragraph" w:customStyle="1" w:styleId="TableSmHeadingRight">
    <w:name w:val="Table_Sm_Heading_Right"/>
    <w:basedOn w:val="TableSmHeading"/>
    <w:rsid w:val="008F6438"/>
    <w:pPr>
      <w:jc w:val="right"/>
    </w:pPr>
  </w:style>
  <w:style w:type="paragraph" w:customStyle="1" w:styleId="TableMedium">
    <w:name w:val="Table_Medium"/>
    <w:basedOn w:val="Table"/>
    <w:rsid w:val="008F6438"/>
    <w:rPr>
      <w:sz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96CF1"/>
    <w:pPr>
      <w:spacing w:after="60"/>
      <w:jc w:val="center"/>
      <w:outlineLvl w:val="1"/>
    </w:pPr>
    <w:rPr>
      <w:rFonts w:ascii="Cambria" w:hAnsi="Cambria"/>
    </w:rPr>
  </w:style>
  <w:style w:type="paragraph" w:customStyle="1" w:styleId="Bulletwithtext5">
    <w:name w:val="Bullet with text 5"/>
    <w:basedOn w:val="Normalny"/>
    <w:rsid w:val="008F6438"/>
    <w:pPr>
      <w:numPr>
        <w:numId w:val="6"/>
      </w:numPr>
    </w:pPr>
  </w:style>
  <w:style w:type="paragraph" w:customStyle="1" w:styleId="RMIndtasBullwtxt2">
    <w:name w:val="RM_Indt as Bull w txt 2"/>
    <w:basedOn w:val="Bulletwithtext2"/>
    <w:next w:val="Bulletwithtext2"/>
    <w:rsid w:val="008F6438"/>
    <w:pPr>
      <w:numPr>
        <w:numId w:val="0"/>
      </w:numPr>
      <w:ind w:left="720"/>
    </w:pPr>
  </w:style>
  <w:style w:type="paragraph" w:customStyle="1" w:styleId="TableHeadingRight">
    <w:name w:val="Table_Heading_Right"/>
    <w:basedOn w:val="TableHeading"/>
    <w:next w:val="Table"/>
    <w:rsid w:val="008F6438"/>
    <w:pPr>
      <w:jc w:val="right"/>
    </w:pPr>
  </w:style>
  <w:style w:type="paragraph" w:customStyle="1" w:styleId="RMHeading1">
    <w:name w:val="RM_Heading 1"/>
    <w:basedOn w:val="Nagwek1"/>
    <w:next w:val="Normalny"/>
    <w:rsid w:val="008F6438"/>
    <w:pPr>
      <w:pageBreakBefore/>
    </w:pPr>
    <w:rPr>
      <w:sz w:val="32"/>
    </w:rPr>
  </w:style>
  <w:style w:type="paragraph" w:customStyle="1" w:styleId="RMHeading2">
    <w:name w:val="RM_Heading 2"/>
    <w:basedOn w:val="Nagwek2"/>
    <w:next w:val="Normalny"/>
    <w:rsid w:val="008F6438"/>
    <w:pPr>
      <w:pageBreakBefore/>
    </w:pPr>
    <w:rPr>
      <w:sz w:val="30"/>
    </w:rPr>
  </w:style>
  <w:style w:type="paragraph" w:customStyle="1" w:styleId="RMHeading3">
    <w:name w:val="RM_Heading 3"/>
    <w:basedOn w:val="Nagwek3"/>
    <w:next w:val="Normalny"/>
    <w:rsid w:val="008F6438"/>
    <w:pPr>
      <w:pageBreakBefore/>
    </w:pPr>
    <w:rPr>
      <w:sz w:val="28"/>
    </w:rPr>
  </w:style>
  <w:style w:type="paragraph" w:customStyle="1" w:styleId="RMTableBullet">
    <w:name w:val="RM_Table_Bullet"/>
    <w:basedOn w:val="Bulletwithtext4"/>
    <w:next w:val="Normalny"/>
    <w:rsid w:val="008F6438"/>
    <w:pPr>
      <w:tabs>
        <w:tab w:val="clear" w:pos="1440"/>
        <w:tab w:val="left" w:pos="567"/>
      </w:tabs>
      <w:ind w:left="568" w:hanging="284"/>
    </w:pPr>
  </w:style>
  <w:style w:type="table" w:styleId="Tabela-Siatka">
    <w:name w:val="Table Grid"/>
    <w:basedOn w:val="Standardowy"/>
    <w:uiPriority w:val="59"/>
    <w:rsid w:val="00551D8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A26B2B"/>
    <w:rPr>
      <w:b/>
      <w:bCs/>
      <w:kern w:val="32"/>
      <w:sz w:val="28"/>
      <w:szCs w:val="32"/>
      <w:lang w:eastAsia="en-US" w:bidi="en-US"/>
    </w:rPr>
  </w:style>
  <w:style w:type="character" w:customStyle="1" w:styleId="Nagwek2Znak">
    <w:name w:val="Nagłówek 2 Znak"/>
    <w:basedOn w:val="Domylnaczcionkaakapitu"/>
    <w:link w:val="Nagwek2"/>
    <w:uiPriority w:val="9"/>
    <w:rsid w:val="00B2450F"/>
    <w:rPr>
      <w:b/>
      <w:bCs/>
      <w:iCs/>
      <w:sz w:val="24"/>
      <w:szCs w:val="28"/>
      <w:lang w:eastAsia="en-US" w:bidi="en-US"/>
    </w:rPr>
  </w:style>
  <w:style w:type="character" w:customStyle="1" w:styleId="Nagwek3Znak">
    <w:name w:val="Nagłówek 3 Znak"/>
    <w:basedOn w:val="Domylnaczcionkaakapitu"/>
    <w:link w:val="Nagwek3"/>
    <w:uiPriority w:val="9"/>
    <w:rsid w:val="001B11E8"/>
    <w:rPr>
      <w:rFonts w:eastAsia="Times New Roman"/>
      <w:b/>
      <w:bCs/>
      <w:sz w:val="24"/>
      <w:szCs w:val="26"/>
      <w:lang w:val="pl-PL"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296CF1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rsid w:val="00296CF1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rsid w:val="00296CF1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rsid w:val="00296CF1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rsid w:val="00296CF1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rsid w:val="00296CF1"/>
    <w:rPr>
      <w:rFonts w:ascii="Cambria" w:eastAsia="Times New Roman" w:hAnsi="Cambria"/>
    </w:rPr>
  </w:style>
  <w:style w:type="character" w:customStyle="1" w:styleId="TytuZnak">
    <w:name w:val="Tytuł Znak"/>
    <w:basedOn w:val="Domylnaczcionkaakapitu"/>
    <w:link w:val="Tytu"/>
    <w:uiPriority w:val="10"/>
    <w:rsid w:val="00296CF1"/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PodtytuZnak">
    <w:name w:val="Podtytuł Znak"/>
    <w:basedOn w:val="Domylnaczcionkaakapitu"/>
    <w:link w:val="Podtytu"/>
    <w:uiPriority w:val="11"/>
    <w:rsid w:val="00296CF1"/>
    <w:rPr>
      <w:rFonts w:ascii="Cambria" w:eastAsia="Times New Roman" w:hAnsi="Cambria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296CF1"/>
    <w:rPr>
      <w:b/>
      <w:bCs/>
    </w:rPr>
  </w:style>
  <w:style w:type="character" w:styleId="Uwydatnienie">
    <w:name w:val="Emphasis"/>
    <w:basedOn w:val="Domylnaczcionkaakapitu"/>
    <w:uiPriority w:val="20"/>
    <w:qFormat/>
    <w:rsid w:val="00296CF1"/>
    <w:rPr>
      <w:rFonts w:ascii="Calibri" w:hAnsi="Calibri"/>
      <w:b/>
      <w:i/>
      <w:iCs/>
    </w:rPr>
  </w:style>
  <w:style w:type="paragraph" w:styleId="Bezodstpw">
    <w:name w:val="No Spacing"/>
    <w:basedOn w:val="Normalny"/>
    <w:link w:val="BezodstpwZnak"/>
    <w:uiPriority w:val="1"/>
    <w:qFormat/>
    <w:rsid w:val="00296CF1"/>
    <w:rPr>
      <w:szCs w:val="32"/>
    </w:rPr>
  </w:style>
  <w:style w:type="paragraph" w:styleId="Akapitzlist">
    <w:name w:val="List Paragraph"/>
    <w:basedOn w:val="Normalny"/>
    <w:uiPriority w:val="34"/>
    <w:qFormat/>
    <w:rsid w:val="00296CF1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296CF1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296CF1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96CF1"/>
    <w:pPr>
      <w:ind w:left="720" w:right="720"/>
    </w:pPr>
    <w:rPr>
      <w:b/>
      <w:i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96CF1"/>
    <w:rPr>
      <w:b/>
      <w:i/>
      <w:sz w:val="24"/>
    </w:rPr>
  </w:style>
  <w:style w:type="character" w:styleId="Wyrnieniedelikatne">
    <w:name w:val="Subtle Emphasis"/>
    <w:uiPriority w:val="19"/>
    <w:qFormat/>
    <w:rsid w:val="00296CF1"/>
    <w:rPr>
      <w:i/>
      <w:color w:val="5A5A5A"/>
    </w:rPr>
  </w:style>
  <w:style w:type="character" w:styleId="Wyrnienieintensywne">
    <w:name w:val="Intense Emphasis"/>
    <w:basedOn w:val="Domylnaczcionkaakapitu"/>
    <w:uiPriority w:val="21"/>
    <w:qFormat/>
    <w:rsid w:val="00296CF1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296CF1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296CF1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296CF1"/>
    <w:rPr>
      <w:rFonts w:ascii="Cambria" w:eastAsia="Times New Roman" w:hAnsi="Cambria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96CF1"/>
    <w:pPr>
      <w:outlineLvl w:val="9"/>
    </w:pPr>
  </w:style>
  <w:style w:type="character" w:customStyle="1" w:styleId="NagwekZnak">
    <w:name w:val="Nagłówek Znak"/>
    <w:basedOn w:val="Domylnaczcionkaakapitu"/>
    <w:link w:val="Nagwek"/>
    <w:uiPriority w:val="99"/>
    <w:rsid w:val="00B404D7"/>
    <w:rPr>
      <w:sz w:val="22"/>
      <w:szCs w:val="22"/>
      <w:lang w:eastAsia="en-US" w:bidi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404D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404D7"/>
    <w:rPr>
      <w:rFonts w:ascii="Tahoma" w:hAnsi="Tahoma" w:cs="Tahoma"/>
      <w:sz w:val="16"/>
      <w:szCs w:val="16"/>
      <w:lang w:eastAsia="en-US" w:bidi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61508C"/>
    <w:rPr>
      <w:sz w:val="22"/>
      <w:szCs w:val="32"/>
      <w:lang w:eastAsia="en-US" w:bidi="en-US"/>
    </w:rPr>
  </w:style>
  <w:style w:type="character" w:customStyle="1" w:styleId="StopkaZnak">
    <w:name w:val="Stopka Znak"/>
    <w:basedOn w:val="Domylnaczcionkaakapitu"/>
    <w:link w:val="Stopka"/>
    <w:uiPriority w:val="99"/>
    <w:rsid w:val="00A51025"/>
    <w:rPr>
      <w:sz w:val="22"/>
      <w:szCs w:val="22"/>
      <w:lang w:eastAsia="en-US" w:bidi="en-US"/>
    </w:rPr>
  </w:style>
  <w:style w:type="paragraph" w:customStyle="1" w:styleId="TableHeading0">
    <w:name w:val="Table Heading"/>
    <w:basedOn w:val="Normalny"/>
    <w:rsid w:val="00EE0694"/>
    <w:pPr>
      <w:keepNext/>
      <w:keepLines/>
      <w:spacing w:before="60" w:after="60" w:line="280" w:lineRule="atLeast"/>
      <w:jc w:val="both"/>
    </w:pPr>
    <w:rPr>
      <w:rFonts w:ascii="Arial" w:hAnsi="Arial"/>
      <w:b/>
      <w:noProof/>
      <w:sz w:val="18"/>
      <w:szCs w:val="20"/>
      <w:lang w:val="en-US"/>
    </w:rPr>
  </w:style>
  <w:style w:type="paragraph" w:styleId="NormalnyWeb">
    <w:name w:val="Normal (Web)"/>
    <w:basedOn w:val="Normalny"/>
    <w:uiPriority w:val="99"/>
    <w:semiHidden/>
    <w:unhideWhenUsed/>
    <w:rsid w:val="00DD41A2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pl-P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4385">
          <w:marLeft w:val="547"/>
          <w:marRight w:val="0"/>
          <w:marTop w:val="96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262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441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66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787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2493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342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5760">
          <w:marLeft w:val="547"/>
          <w:marRight w:val="0"/>
          <w:marTop w:val="96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4457">
          <w:marLeft w:val="547"/>
          <w:marRight w:val="0"/>
          <w:marTop w:val="96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ata\MS\template\FocPM4pl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EDF08-DB96-E24A-B7D6-D4E928A89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C:\data\MS\template\FocPM4pl.dot</Template>
  <TotalTime>65</TotalTime>
  <Pages>4</Pages>
  <Words>757</Words>
  <Characters>4543</Characters>
  <Application>Microsoft Office Word</Application>
  <DocSecurity>0</DocSecurity>
  <Lines>37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Standard Template</vt:lpstr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Bocian Szymon</cp:lastModifiedBy>
  <cp:revision>50</cp:revision>
  <cp:lastPrinted>2001-04-25T15:59:00Z</cp:lastPrinted>
  <dcterms:created xsi:type="dcterms:W3CDTF">2019-06-10T12:24:00Z</dcterms:created>
  <dcterms:modified xsi:type="dcterms:W3CDTF">2019-06-10T14:48:00Z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_Document_Id">
    <vt:lpwstr>1.0_Formularz_Odbioru</vt:lpwstr>
  </property>
  <property fmtid="{D5CDD505-2E9C-101B-9397-08002B2CF9AE}" pid="3" name="EID_No">
    <vt:lpwstr>L6ZKE001</vt:lpwstr>
  </property>
  <property fmtid="{D5CDD505-2E9C-101B-9397-08002B2CF9AE}" pid="4" name="Project_Name">
    <vt:lpwstr>System Workflow</vt:lpwstr>
  </property>
  <property fmtid="{D5CDD505-2E9C-101B-9397-08002B2CF9AE}" pid="5" name="Project_Acronym">
    <vt:lpwstr>WF</vt:lpwstr>
  </property>
  <property fmtid="{D5CDD505-2E9C-101B-9397-08002B2CF9AE}" pid="6" name="Project_Manager">
    <vt:lpwstr>Piotr Mąkosa</vt:lpwstr>
  </property>
  <property fmtid="{D5CDD505-2E9C-101B-9397-08002B2CF9AE}" pid="7" name="Project_Manager_Title">
    <vt:lpwstr>  </vt:lpwstr>
  </property>
  <property fmtid="{D5CDD505-2E9C-101B-9397-08002B2CF9AE}" pid="8" name="Client_Name">
    <vt:lpwstr>Zamojska Korporacja Energetyczna S.A.</vt:lpwstr>
  </property>
  <property fmtid="{D5CDD505-2E9C-101B-9397-08002B2CF9AE}" pid="9" name="DontUpdate">
    <vt:lpwstr>False</vt:lpwstr>
  </property>
  <property fmtid="{D5CDD505-2E9C-101B-9397-08002B2CF9AE}" pid="10" name="Tool_Name">
    <vt:lpwstr>Protokół Odbioru</vt:lpwstr>
  </property>
  <property fmtid="{D5CDD505-2E9C-101B-9397-08002B2CF9AE}" pid="11" name="Version">
    <vt:lpwstr>5.01</vt:lpwstr>
  </property>
  <property fmtid="{D5CDD505-2E9C-101B-9397-08002B2CF9AE}" pid="12" name="Release_Date">
    <vt:lpwstr>08-01-2005</vt:lpwstr>
  </property>
  <property fmtid="{D5CDD505-2E9C-101B-9397-08002B2CF9AE}" pid="13" name="Tool_ID">
    <vt:lpwstr>Szablon PMF9020</vt:lpwstr>
  </property>
  <property fmtid="{D5CDD505-2E9C-101B-9397-08002B2CF9AE}" pid="14" name="ToggleDesignation">
    <vt:lpwstr>HP Restricted</vt:lpwstr>
  </property>
  <property fmtid="{D5CDD505-2E9C-101B-9397-08002B2CF9AE}" pid="15" name="Doc_Ver_Num">
    <vt:lpwstr>2.0</vt:lpwstr>
  </property>
  <property fmtid="{D5CDD505-2E9C-101B-9397-08002B2CF9AE}" pid="16" name="Doc_Ver_Date">
    <vt:lpwstr>08.01.2005</vt:lpwstr>
  </property>
  <property fmtid="{D5CDD505-2E9C-101B-9397-08002B2CF9AE}" pid="17" name="Review_Method">
    <vt:lpwstr>Przegląd Jakości przez Kierownika Jakości HPC</vt:lpwstr>
  </property>
</Properties>
</file>